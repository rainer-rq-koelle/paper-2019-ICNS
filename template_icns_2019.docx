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9E" w:rsidRDefault="00CC1C37" w:rsidP="002467B5">
      <w:pPr>
        <w:pStyle w:val="Title"/>
        <w:outlineLvl w:val="1"/>
      </w:pPr>
      <w:bookmarkStart w:id="0" w:name="_GoBack"/>
      <w:bookmarkEnd w:id="0"/>
      <w:r>
        <w:t xml:space="preserve">INSERT </w:t>
      </w:r>
      <w:r w:rsidR="00DE06D6">
        <w:t>Paper title Here</w:t>
      </w:r>
      <w:r w:rsidR="007F1EC6">
        <w:t xml:space="preserve"> </w:t>
      </w:r>
      <w:r>
        <w:t>(</w:t>
      </w:r>
      <w:r w:rsidR="007F1EC6">
        <w:t>no more than 80 CHARACTERS</w:t>
      </w:r>
      <w:r>
        <w:t>)</w:t>
      </w:r>
    </w:p>
    <w:p w:rsidR="00D11D9E" w:rsidRPr="00FA2EEA" w:rsidRDefault="00CC1C37" w:rsidP="00FA2EEA">
      <w:pPr>
        <w:pStyle w:val="Author"/>
      </w:pPr>
      <w:r w:rsidRPr="00FA2EEA">
        <w:t xml:space="preserve">Insert </w:t>
      </w:r>
      <w:r w:rsidR="00D11D9E" w:rsidRPr="00FA2EEA">
        <w:t>Author’s Name, Company or Affili</w:t>
      </w:r>
      <w:r w:rsidRPr="00FA2EEA">
        <w:t>ation, City, State (</w:t>
      </w:r>
      <w:r w:rsidR="00D11D9E" w:rsidRPr="00FA2EEA">
        <w:t>if not US</w:t>
      </w:r>
      <w:r w:rsidR="003C2DF0" w:rsidRPr="00FA2EEA">
        <w:t>A</w:t>
      </w:r>
      <w:r w:rsidRPr="00FA2EEA">
        <w:t xml:space="preserve"> include Country</w:t>
      </w:r>
      <w:r w:rsidR="00D11D9E" w:rsidRPr="00FA2EEA">
        <w:t>)</w:t>
      </w:r>
    </w:p>
    <w:p w:rsidR="00D11D9E" w:rsidRPr="00FA2EEA" w:rsidRDefault="00CC1C37" w:rsidP="00FA2EEA">
      <w:pPr>
        <w:pStyle w:val="Author"/>
      </w:pPr>
      <w:r w:rsidRPr="00FA2EEA">
        <w:t xml:space="preserve">Insert </w:t>
      </w:r>
      <w:r w:rsidR="00D11D9E" w:rsidRPr="00FA2EEA">
        <w:t>Co-Author’s Name, Company or Affil</w:t>
      </w:r>
      <w:r w:rsidRPr="00FA2EEA">
        <w:t>iation, City, State (if</w:t>
      </w:r>
      <w:r w:rsidR="00D11D9E" w:rsidRPr="00FA2EEA">
        <w:t xml:space="preserve"> not US</w:t>
      </w:r>
      <w:r w:rsidR="003C2DF0" w:rsidRPr="00FA2EEA">
        <w:t>A</w:t>
      </w:r>
      <w:r w:rsidRPr="00FA2EEA">
        <w:t xml:space="preserve"> include Country</w:t>
      </w:r>
      <w:r w:rsidR="00D11D9E" w:rsidRPr="00FA2EEA">
        <w:t>)</w:t>
      </w:r>
    </w:p>
    <w:p w:rsidR="00272C9E" w:rsidRDefault="00D11D9E" w:rsidP="004C35FD">
      <w:pPr>
        <w:pStyle w:val="Author"/>
        <w:spacing w:after="0"/>
      </w:pPr>
      <w:r w:rsidRPr="00FA2EEA">
        <w:t>(If you have multiple authors fro</w:t>
      </w:r>
      <w:r w:rsidR="009F5D5C" w:rsidRPr="00FA2EEA">
        <w:t>m the same company, list</w:t>
      </w:r>
      <w:r w:rsidRPr="00FA2EEA">
        <w:t xml:space="preserve"> authors' names first, followed by </w:t>
      </w:r>
      <w:r w:rsidR="009F5D5C" w:rsidRPr="00FA2EEA">
        <w:t>company or affiliation, city and state</w:t>
      </w:r>
      <w:r w:rsidR="006E446D" w:rsidRPr="00FA2EEA">
        <w:t>. D</w:t>
      </w:r>
      <w:r w:rsidR="00807940" w:rsidRPr="00FA2EEA">
        <w:t>o</w:t>
      </w:r>
      <w:r w:rsidR="006E446D" w:rsidRPr="00FA2EEA">
        <w:t xml:space="preserve"> NOT include email addresses here.</w:t>
      </w:r>
      <w:r w:rsidRPr="00FA2EEA">
        <w:t>)</w:t>
      </w:r>
    </w:p>
    <w:p w:rsidR="00B56AFD" w:rsidRDefault="00B56AFD" w:rsidP="00D65120">
      <w:pPr>
        <w:pStyle w:val="Author"/>
      </w:pPr>
    </w:p>
    <w:p w:rsidR="00272C9E" w:rsidRPr="00272C9E" w:rsidRDefault="00272C9E" w:rsidP="00BB0DC2">
      <w:pPr>
        <w:pStyle w:val="BodyText"/>
        <w:sectPr w:rsidR="00272C9E" w:rsidRPr="00272C9E" w:rsidSect="00DB711E">
          <w:pgSz w:w="12240" w:h="15840" w:code="1"/>
          <w:pgMar w:top="1152" w:right="1152" w:bottom="1800" w:left="1152" w:header="720" w:footer="1152" w:gutter="0"/>
          <w:cols w:space="720"/>
        </w:sectPr>
      </w:pPr>
    </w:p>
    <w:p w:rsidR="00C01A18" w:rsidRPr="00E507DA" w:rsidRDefault="00C01A18" w:rsidP="00023281">
      <w:pPr>
        <w:pStyle w:val="Heading1"/>
        <w:spacing w:before="0"/>
      </w:pPr>
      <w:r w:rsidRPr="00E507DA">
        <w:lastRenderedPageBreak/>
        <w:t>Abstract</w:t>
      </w:r>
      <w:r w:rsidR="00C92148">
        <w:t xml:space="preserve"> [Heading 1]</w:t>
      </w:r>
    </w:p>
    <w:p w:rsidR="00C01A18" w:rsidRPr="00C01A18" w:rsidRDefault="00C01A18" w:rsidP="00023281">
      <w:pPr>
        <w:pStyle w:val="BodyText"/>
      </w:pPr>
      <w:r w:rsidRPr="00C01A18">
        <w:t xml:space="preserve">The first heading of your paper should be the abstract using the </w:t>
      </w:r>
      <w:r w:rsidR="00023281">
        <w:t>H</w:t>
      </w:r>
      <w:r w:rsidRPr="00C01A18">
        <w:t xml:space="preserve">eading </w:t>
      </w:r>
      <w:r w:rsidR="00023281">
        <w:t xml:space="preserve">1 </w:t>
      </w:r>
      <w:r w:rsidRPr="00C01A18">
        <w:t xml:space="preserve">style and </w:t>
      </w:r>
      <w:r w:rsidR="00023281">
        <w:t>Body</w:t>
      </w:r>
      <w:r w:rsidRPr="00C01A18">
        <w:t xml:space="preserve"> Text style for the text. It is not necessary that this abstract be the same as the abstract you previously submitted. This abstract should be a synopsis of your paper. It will generally not be longer than </w:t>
      </w:r>
      <w:r w:rsidR="00E507DA">
        <w:t>the first</w:t>
      </w:r>
      <w:r>
        <w:t xml:space="preserve"> column </w:t>
      </w:r>
      <w:r w:rsidRPr="00C01A18">
        <w:t>of your paper.</w:t>
      </w:r>
    </w:p>
    <w:p w:rsidR="00D11D9E" w:rsidRPr="00023281" w:rsidRDefault="00D11D9E" w:rsidP="00023281">
      <w:pPr>
        <w:pStyle w:val="Heading1"/>
      </w:pPr>
      <w:r w:rsidRPr="00023281">
        <w:t xml:space="preserve">Do This First! </w:t>
      </w:r>
      <w:r w:rsidR="002A1FC1" w:rsidRPr="00023281">
        <w:t>[</w:t>
      </w:r>
      <w:r w:rsidRPr="00023281">
        <w:t>Heading 1</w:t>
      </w:r>
      <w:r w:rsidR="002A1FC1" w:rsidRPr="00023281">
        <w:t>]</w:t>
      </w:r>
    </w:p>
    <w:p w:rsidR="00D11D9E" w:rsidRDefault="00D11D9E" w:rsidP="00BB0DC2">
      <w:pPr>
        <w:pStyle w:val="BodyText"/>
      </w:pPr>
      <w:r>
        <w:t xml:space="preserve">Before you do anything else, please print a copy of this file! It contains instructions for producing your paper for the </w:t>
      </w:r>
      <w:r w:rsidR="001B6252">
        <w:t>201</w:t>
      </w:r>
      <w:r w:rsidR="004C35FD">
        <w:t>9</w:t>
      </w:r>
      <w:r>
        <w:t xml:space="preserve"> </w:t>
      </w:r>
      <w:r w:rsidR="00DD0000">
        <w:t>ICNS</w:t>
      </w:r>
      <w:r w:rsidR="00C916C7">
        <w:t xml:space="preserve"> Conference</w:t>
      </w:r>
      <w:r>
        <w:t>. This file is also a template for creating your paper; you can delete or type over these instructions to help you get started. Finally, the printed version of these instructions will serve as a visual reference of how your finished paper should look.</w:t>
      </w:r>
    </w:p>
    <w:p w:rsidR="00D11D9E" w:rsidRDefault="009F5D5C" w:rsidP="00BB0DC2">
      <w:pPr>
        <w:pStyle w:val="BodyText"/>
      </w:pPr>
      <w:r>
        <w:t>N</w:t>
      </w:r>
      <w:r w:rsidR="00D11D9E">
        <w:t>ext</w:t>
      </w:r>
      <w:r>
        <w:t>,</w:t>
      </w:r>
      <w:r w:rsidR="00D11D9E">
        <w:t xml:space="preserve"> save this file on your hard drive, but with a different name.  Use the “File – Save As” command and give it a different name.   Now you’re ready to read the </w:t>
      </w:r>
      <w:r>
        <w:t>rest of the instructions</w:t>
      </w:r>
      <w:r w:rsidR="00D11D9E">
        <w:t xml:space="preserve"> and start your paper.</w:t>
      </w:r>
    </w:p>
    <w:p w:rsidR="00D11D9E" w:rsidRDefault="00D11D9E" w:rsidP="00BB0DC2">
      <w:pPr>
        <w:pStyle w:val="BodyText"/>
      </w:pPr>
      <w:r>
        <w:t>If you have questions about anything in these instructions, please contact:</w:t>
      </w:r>
    </w:p>
    <w:p w:rsidR="00D11D9E" w:rsidRDefault="00DD0000" w:rsidP="00CD5052">
      <w:r>
        <w:t>Tony Rossetti</w:t>
      </w:r>
    </w:p>
    <w:p w:rsidR="00D11D9E" w:rsidRDefault="00DD0000" w:rsidP="00CD5052">
      <w:r>
        <w:t>407</w:t>
      </w:r>
      <w:r w:rsidR="00A025A0">
        <w:t>-</w:t>
      </w:r>
      <w:r>
        <w:t>896</w:t>
      </w:r>
      <w:r w:rsidR="00A025A0">
        <w:t>-</w:t>
      </w:r>
      <w:r>
        <w:t>6355</w:t>
      </w:r>
    </w:p>
    <w:p w:rsidR="00652D62" w:rsidRPr="00652D62" w:rsidRDefault="00D36572" w:rsidP="00652D62">
      <w:pPr>
        <w:rPr>
          <w:rStyle w:val="FollowedHyperlink"/>
        </w:rPr>
      </w:pPr>
      <w:hyperlink r:id="rId8" w:history="1">
        <w:r w:rsidRPr="00DD0000">
          <w:rPr>
            <w:rStyle w:val="Hyperlink"/>
          </w:rPr>
          <w:t>pub</w:t>
        </w:r>
        <w:r>
          <w:rPr>
            <w:rStyle w:val="Hyperlink"/>
          </w:rPr>
          <w:t>lications</w:t>
        </w:r>
        <w:r w:rsidRPr="00DD0000">
          <w:rPr>
            <w:rStyle w:val="Hyperlink"/>
          </w:rPr>
          <w:t>.</w:t>
        </w:r>
        <w:r>
          <w:rPr>
            <w:rStyle w:val="Hyperlink"/>
          </w:rPr>
          <w:t>chair</w:t>
        </w:r>
        <w:r w:rsidRPr="00DD0000">
          <w:rPr>
            <w:rStyle w:val="Hyperlink"/>
          </w:rPr>
          <w:t>@i</w:t>
        </w:r>
        <w:r>
          <w:rPr>
            <w:rStyle w:val="Hyperlink"/>
          </w:rPr>
          <w:t>-</w:t>
        </w:r>
        <w:r w:rsidRPr="00DD0000">
          <w:rPr>
            <w:rStyle w:val="Hyperlink"/>
          </w:rPr>
          <w:t>cns.org</w:t>
        </w:r>
      </w:hyperlink>
    </w:p>
    <w:p w:rsidR="00D11D9E" w:rsidRDefault="00D11D9E" w:rsidP="00023281">
      <w:pPr>
        <w:pStyle w:val="Heading1"/>
      </w:pPr>
      <w:r>
        <w:t xml:space="preserve">Using Styles </w:t>
      </w:r>
      <w:r w:rsidR="002A1FC1">
        <w:t>[</w:t>
      </w:r>
      <w:r>
        <w:t>Heading 1</w:t>
      </w:r>
      <w:r w:rsidR="002A1FC1">
        <w:t>]</w:t>
      </w:r>
    </w:p>
    <w:p w:rsidR="00D11D9E" w:rsidRDefault="00D11D9E" w:rsidP="00BB0DC2">
      <w:pPr>
        <w:pStyle w:val="BodyText"/>
      </w:pPr>
      <w:r>
        <w:t xml:space="preserve">The elements that you will need for your paper have been formatted for you through the use of the “styles” capability of the software.   Styles are selected from the </w:t>
      </w:r>
      <w:r w:rsidR="009F5D5C">
        <w:t>box on the far left of the tool</w:t>
      </w:r>
      <w:r>
        <w:t>bar.  Note: if you position your cursor anywhere in this paragraph, the “s</w:t>
      </w:r>
      <w:r w:rsidR="009F5D5C">
        <w:t>tyles” box will say “Body Text”;</w:t>
      </w:r>
      <w:r>
        <w:t xml:space="preserve"> we’ve also noted different styles in </w:t>
      </w:r>
      <w:r w:rsidR="002A1FC1">
        <w:t>brackets</w:t>
      </w:r>
      <w:r>
        <w:t xml:space="preserve"> following some of th</w:t>
      </w:r>
      <w:r w:rsidR="00CD19CF">
        <w:t>e elements on this page of</w:t>
      </w:r>
      <w:r>
        <w:t xml:space="preserve"> </w:t>
      </w:r>
      <w:r>
        <w:lastRenderedPageBreak/>
        <w:t>instructions (Title, Author, Heading 1, Heading 2, etc</w:t>
      </w:r>
      <w:r w:rsidR="00CD19CF">
        <w:t>.</w:t>
      </w:r>
      <w:r>
        <w:t xml:space="preserve">).  </w:t>
      </w:r>
    </w:p>
    <w:p w:rsidR="00D11D9E" w:rsidRDefault="00D11D9E" w:rsidP="00BB0DC2">
      <w:pPr>
        <w:pStyle w:val="BodyText"/>
      </w:pPr>
      <w:r>
        <w:t xml:space="preserve">To use styles, you can either select the style you wish to apply and start typing, or select the text </w:t>
      </w:r>
      <w:r w:rsidR="00CD19CF">
        <w:t>to which you wish to apply a style</w:t>
      </w:r>
      <w:r>
        <w:t>; then, using the mouse, point to the style box on the toolbar.  Cli</w:t>
      </w:r>
      <w:r w:rsidR="00CD19CF">
        <w:t>ck once on the down arrow on</w:t>
      </w:r>
      <w:r>
        <w:t xml:space="preserve"> the right, and select the appropriate style.</w:t>
      </w:r>
    </w:p>
    <w:p w:rsidR="00D11D9E" w:rsidRPr="00851FC1" w:rsidRDefault="001B6252" w:rsidP="00851FC1">
      <w:pPr>
        <w:pStyle w:val="Heading2"/>
      </w:pPr>
      <w:r>
        <w:t>201</w:t>
      </w:r>
      <w:r w:rsidR="004C35FD">
        <w:t>9</w:t>
      </w:r>
      <w:r w:rsidR="00DD0000">
        <w:t xml:space="preserve"> ICNS</w:t>
      </w:r>
      <w:r w:rsidR="00D11D9E" w:rsidRPr="00851FC1">
        <w:t xml:space="preserve"> </w:t>
      </w:r>
      <w:r w:rsidR="00C916C7">
        <w:t xml:space="preserve">Conference </w:t>
      </w:r>
      <w:r w:rsidR="00D11D9E" w:rsidRPr="00851FC1">
        <w:t xml:space="preserve">Styles </w:t>
      </w:r>
      <w:r w:rsidR="002A1FC1" w:rsidRPr="00851FC1">
        <w:t>[</w:t>
      </w:r>
      <w:r w:rsidR="00D11D9E" w:rsidRPr="00851FC1">
        <w:t>Heading 2</w:t>
      </w:r>
      <w:r w:rsidR="002A1FC1" w:rsidRPr="00851FC1">
        <w:t>]</w:t>
      </w:r>
    </w:p>
    <w:p w:rsidR="00D11D9E" w:rsidRDefault="00D11D9E" w:rsidP="00BB0DC2">
      <w:pPr>
        <w:pStyle w:val="BodyText"/>
      </w:pPr>
      <w:r>
        <w:t xml:space="preserve">Please use the following styles in your paper:  </w:t>
      </w:r>
    </w:p>
    <w:p w:rsidR="00D11D9E" w:rsidRDefault="00D11D9E" w:rsidP="00F83CB0">
      <w:pPr>
        <w:pStyle w:val="ListBullet"/>
      </w:pPr>
      <w:r w:rsidRPr="003176E1">
        <w:t>Title</w:t>
      </w:r>
      <w:r>
        <w:t xml:space="preserve"> (Title of Paper)</w:t>
      </w:r>
    </w:p>
    <w:p w:rsidR="00D11D9E" w:rsidRDefault="00CD19CF" w:rsidP="00F83CB0">
      <w:pPr>
        <w:pStyle w:val="ListBullet"/>
      </w:pPr>
      <w:r>
        <w:t>Author (Author N</w:t>
      </w:r>
      <w:r w:rsidR="00D11D9E">
        <w:t>ame and Information</w:t>
      </w:r>
      <w:r w:rsidR="001D714D">
        <w:t>/Conference Name and Date</w:t>
      </w:r>
      <w:r w:rsidR="00D11D9E">
        <w:t>)</w:t>
      </w:r>
    </w:p>
    <w:p w:rsidR="00D11D9E" w:rsidRDefault="00D11D9E" w:rsidP="00F83CB0">
      <w:pPr>
        <w:pStyle w:val="ListBullet"/>
      </w:pPr>
      <w:r>
        <w:t>Heading 1 (First-level Section Headings)</w:t>
      </w:r>
    </w:p>
    <w:p w:rsidR="00D11D9E" w:rsidRDefault="00D11D9E" w:rsidP="00F83CB0">
      <w:pPr>
        <w:pStyle w:val="ListBullet"/>
      </w:pPr>
      <w:r>
        <w:t>Heading 2 (Subsection Headings)</w:t>
      </w:r>
    </w:p>
    <w:p w:rsidR="00D11D9E" w:rsidRDefault="00D11D9E" w:rsidP="00F83CB0">
      <w:pPr>
        <w:pStyle w:val="ListBullet"/>
      </w:pPr>
      <w:r>
        <w:t>Heading 3 (Sub-Subsection Headings)</w:t>
      </w:r>
    </w:p>
    <w:p w:rsidR="00D11D9E" w:rsidRDefault="00D11D9E" w:rsidP="00F83CB0">
      <w:pPr>
        <w:pStyle w:val="ListBullet"/>
      </w:pPr>
      <w:r>
        <w:t>Body Text</w:t>
      </w:r>
      <w:r w:rsidR="00DA3EE3">
        <w:t xml:space="preserve"> or Normal</w:t>
      </w:r>
      <w:r>
        <w:t xml:space="preserve"> </w:t>
      </w:r>
      <w:r w:rsidR="00B56AFD">
        <w:t xml:space="preserve">Text </w:t>
      </w:r>
      <w:r>
        <w:t>(Normal Paragraph Text)</w:t>
      </w:r>
    </w:p>
    <w:p w:rsidR="00D11D9E" w:rsidRDefault="00D11D9E" w:rsidP="00F83CB0">
      <w:pPr>
        <w:pStyle w:val="ListBullet"/>
      </w:pPr>
      <w:r>
        <w:t>List Bullet (Bulleted List Items)</w:t>
      </w:r>
    </w:p>
    <w:p w:rsidR="00D11D9E" w:rsidRDefault="00D11D9E" w:rsidP="00F83CB0">
      <w:pPr>
        <w:pStyle w:val="ListBullet"/>
      </w:pPr>
      <w:r>
        <w:t>Caption (For Figure and Table Captions)</w:t>
      </w:r>
    </w:p>
    <w:p w:rsidR="00D11D9E" w:rsidRDefault="00D11D9E" w:rsidP="00F83CB0">
      <w:pPr>
        <w:pStyle w:val="ListBullet"/>
      </w:pPr>
      <w:r>
        <w:t>Table Text (For Table Entries)</w:t>
      </w:r>
    </w:p>
    <w:p w:rsidR="00D11D9E" w:rsidRDefault="00D11D9E" w:rsidP="00F83CB0">
      <w:pPr>
        <w:pStyle w:val="ListBullet"/>
      </w:pPr>
      <w:r>
        <w:t>Footnote Reference (Superscript)</w:t>
      </w:r>
      <w:r>
        <w:rPr>
          <w:rStyle w:val="FootnoteReference"/>
        </w:rPr>
        <w:footnoteReference w:id="1"/>
      </w:r>
    </w:p>
    <w:p w:rsidR="00D11D9E" w:rsidRDefault="00D11D9E" w:rsidP="00F83CB0">
      <w:pPr>
        <w:pStyle w:val="ListBullet"/>
      </w:pPr>
      <w:r>
        <w:t>Footnote Text (Place footnotes at bottom of page where referenced)</w:t>
      </w:r>
      <w:r>
        <w:rPr>
          <w:rStyle w:val="FootnoteReference"/>
        </w:rPr>
        <w:footnoteReference w:id="2"/>
      </w:r>
    </w:p>
    <w:p w:rsidR="00D11D9E" w:rsidRDefault="00D11D9E" w:rsidP="00F83CB0">
      <w:pPr>
        <w:pStyle w:val="ListBullet"/>
      </w:pPr>
      <w:r>
        <w:t>References (For list of references at the end of the paper)</w:t>
      </w:r>
    </w:p>
    <w:p w:rsidR="00374135" w:rsidRDefault="00374135" w:rsidP="00F83CB0">
      <w:pPr>
        <w:pStyle w:val="ListBullet"/>
      </w:pPr>
      <w:r>
        <w:t>Hyperlinks (For hyperlinks and email addresses)</w:t>
      </w:r>
    </w:p>
    <w:p w:rsidR="00D11D9E" w:rsidRDefault="004E2E97" w:rsidP="00F83CB0">
      <w:pPr>
        <w:pStyle w:val="ListBullet"/>
      </w:pPr>
      <w:r>
        <w:t xml:space="preserve"> </w:t>
      </w:r>
      <w:r w:rsidR="00CD19CF">
        <w:t>(Note 1:</w:t>
      </w:r>
      <w:r w:rsidR="00D11D9E">
        <w:t xml:space="preserve"> Do not use Heading styles 4, 5, or 6 in your paper.</w:t>
      </w:r>
      <w:r w:rsidR="00CD19CF">
        <w:t xml:space="preserve"> Note 2: Capitalize the first letter of each word in all Headings, Tables, and Figures. For example, Format/Change Case/Title Case.)</w:t>
      </w:r>
    </w:p>
    <w:p w:rsidR="00D11D9E" w:rsidRDefault="00D11D9E">
      <w:pPr>
        <w:pStyle w:val="Heading2"/>
      </w:pPr>
      <w:r>
        <w:lastRenderedPageBreak/>
        <w:t xml:space="preserve">Why Bother? </w:t>
      </w:r>
      <w:r w:rsidR="00652D62">
        <w:t>[</w:t>
      </w:r>
      <w:r>
        <w:t>Heading 2</w:t>
      </w:r>
      <w:r w:rsidR="00652D62">
        <w:t>]</w:t>
      </w:r>
    </w:p>
    <w:p w:rsidR="00D11D9E" w:rsidRDefault="00D11D9E">
      <w:r>
        <w:t>Styles are easy to use</w:t>
      </w:r>
      <w:r w:rsidR="00DE1153">
        <w:t>. T</w:t>
      </w:r>
      <w:r>
        <w:t>hey do all of the formatting work for you</w:t>
      </w:r>
      <w:r w:rsidR="00DE1153">
        <w:t>,</w:t>
      </w:r>
      <w:r>
        <w:t xml:space="preserve"> and they help maintain a consistent look across all of the papers in the Proceedings.  Consistent use of styles also </w:t>
      </w:r>
      <w:r w:rsidR="00DE1153">
        <w:t>ensures</w:t>
      </w:r>
      <w:r>
        <w:t xml:space="preserve"> accurate, automated processing of your paper for the Proceedings</w:t>
      </w:r>
      <w:r w:rsidR="007E3627">
        <w:t xml:space="preserve"> on CD-ROM</w:t>
      </w:r>
      <w:r>
        <w:t>.</w:t>
      </w:r>
      <w:r w:rsidR="00652D62">
        <w:t xml:space="preserve"> The </w:t>
      </w:r>
      <w:r w:rsidR="007E3627">
        <w:t>Proceedings</w:t>
      </w:r>
      <w:r w:rsidR="00C841D7">
        <w:t xml:space="preserve"> use</w:t>
      </w:r>
      <w:r w:rsidR="00652D62">
        <w:t xml:space="preserve"> the heading styles as bookmarks to allow the reader easier navigation through your paper.</w:t>
      </w:r>
    </w:p>
    <w:p w:rsidR="008822F3" w:rsidRDefault="008822F3" w:rsidP="008822F3">
      <w:pPr>
        <w:pStyle w:val="Heading3"/>
      </w:pPr>
      <w:r>
        <w:t>Transfer to PDF Bookmarks [Heading 3]</w:t>
      </w:r>
    </w:p>
    <w:p w:rsidR="008822F3" w:rsidRPr="008822F3" w:rsidRDefault="008822F3" w:rsidP="008822F3">
      <w:r>
        <w:t>If you need to use a heading below Heading 2 you can use Heading 3. All three headings will translate to PDF bookmarks for easy navigation on the Proceedings CD.</w:t>
      </w:r>
    </w:p>
    <w:p w:rsidR="006D4C02" w:rsidRDefault="006D4C02" w:rsidP="00023281">
      <w:pPr>
        <w:pStyle w:val="Heading1"/>
      </w:pPr>
      <w:r>
        <w:t>Title</w:t>
      </w:r>
    </w:p>
    <w:p w:rsidR="006D4C02" w:rsidRPr="006D4C02" w:rsidRDefault="006D4C02" w:rsidP="00BB0DC2">
      <w:pPr>
        <w:pStyle w:val="BodyText"/>
      </w:pPr>
      <w:r>
        <w:t>The title of your paper should not exceed 80 characters in length, including spaces. If your title exceeds the 80 character limit, the title will be truncated in signage at the Conference.</w:t>
      </w:r>
    </w:p>
    <w:p w:rsidR="003B6493" w:rsidRDefault="003B6493" w:rsidP="00023281">
      <w:pPr>
        <w:pStyle w:val="Heading1"/>
      </w:pPr>
      <w:r>
        <w:t>References</w:t>
      </w:r>
    </w:p>
    <w:p w:rsidR="003B6493" w:rsidRPr="004F753B" w:rsidRDefault="00374135" w:rsidP="00BB0DC2">
      <w:pPr>
        <w:pStyle w:val="BodyText"/>
      </w:pPr>
      <w:r w:rsidRPr="004F753B">
        <w:t>References, if any, should be included as the first heading after the body of your paper using the Heading</w:t>
      </w:r>
      <w:r w:rsidR="005619AF">
        <w:t> </w:t>
      </w:r>
      <w:r w:rsidRPr="004F753B">
        <w:t xml:space="preserve">1 style. </w:t>
      </w:r>
      <w:r w:rsidR="003B6493" w:rsidRPr="004F753B">
        <w:t>Number references consecutively throughout your document. If you cite a reference more than once, use the same reference number each time.</w:t>
      </w:r>
      <w:r w:rsidR="00813B08" w:rsidRPr="004F753B">
        <w:t xml:space="preserve"> Enclose the number in brackets and</w:t>
      </w:r>
      <w:r w:rsidR="003B6493" w:rsidRPr="004F753B">
        <w:t xml:space="preserve"> inside the closing punctuation. For example: The results of the testing promoted closure of the investigation [1].</w:t>
      </w:r>
    </w:p>
    <w:p w:rsidR="003B6493" w:rsidRDefault="003B6493" w:rsidP="00BB0DC2">
      <w:pPr>
        <w:pStyle w:val="BodyText"/>
      </w:pPr>
      <w:r>
        <w:t>Include the reference information in the fo</w:t>
      </w:r>
      <w:r w:rsidR="00813B08">
        <w:t>llowing order:</w:t>
      </w:r>
    </w:p>
    <w:p w:rsidR="003B6493" w:rsidRDefault="003B6493" w:rsidP="00F83CB0">
      <w:pPr>
        <w:pStyle w:val="ListBullet"/>
      </w:pPr>
      <w:r>
        <w:t>Author or editor, last name first (Do not put last name first for subsequent authors in a multi-author publication.)</w:t>
      </w:r>
    </w:p>
    <w:p w:rsidR="003B6493" w:rsidRDefault="003B6493" w:rsidP="00F83CB0">
      <w:pPr>
        <w:pStyle w:val="ListBullet"/>
      </w:pPr>
      <w:r>
        <w:t>Publication date</w:t>
      </w:r>
    </w:p>
    <w:p w:rsidR="003B6493" w:rsidRDefault="003B6493" w:rsidP="00F83CB0">
      <w:pPr>
        <w:pStyle w:val="ListBullet"/>
      </w:pPr>
      <w:r>
        <w:t>Title</w:t>
      </w:r>
    </w:p>
    <w:p w:rsidR="003B6493" w:rsidRDefault="003B6493" w:rsidP="00F83CB0">
      <w:pPr>
        <w:pStyle w:val="ListBullet"/>
      </w:pPr>
      <w:r>
        <w:t>Edition, document, or volume number, if applicable</w:t>
      </w:r>
    </w:p>
    <w:p w:rsidR="003B6493" w:rsidRDefault="003B6493" w:rsidP="00F83CB0">
      <w:pPr>
        <w:pStyle w:val="ListBullet"/>
      </w:pPr>
      <w:r>
        <w:t>Place of publication</w:t>
      </w:r>
    </w:p>
    <w:p w:rsidR="003B6493" w:rsidRDefault="003B6493" w:rsidP="00F83CB0">
      <w:pPr>
        <w:pStyle w:val="ListBullet"/>
      </w:pPr>
      <w:r>
        <w:t>Publisher</w:t>
      </w:r>
    </w:p>
    <w:p w:rsidR="003B6493" w:rsidRDefault="003B6493" w:rsidP="00F83CB0">
      <w:pPr>
        <w:pStyle w:val="ListBullet"/>
      </w:pPr>
      <w:r>
        <w:t>Pages or chapters</w:t>
      </w:r>
    </w:p>
    <w:p w:rsidR="002D00B1" w:rsidRDefault="003B6493" w:rsidP="00F83CB0">
      <w:pPr>
        <w:pStyle w:val="ListBullet"/>
      </w:pPr>
      <w:r>
        <w:t>Internet links, if applicable.</w:t>
      </w:r>
    </w:p>
    <w:p w:rsidR="00813B08" w:rsidRDefault="00813B08" w:rsidP="00BB0DC2">
      <w:pPr>
        <w:pStyle w:val="BodyText"/>
      </w:pPr>
      <w:r>
        <w:t>Also, use the Reference style as shown</w:t>
      </w:r>
      <w:r w:rsidR="00B215DD">
        <w:t xml:space="preserve"> below</w:t>
      </w:r>
      <w:r>
        <w:t>:</w:t>
      </w:r>
    </w:p>
    <w:p w:rsidR="003B6493" w:rsidRDefault="0073073A" w:rsidP="00BB0DC2">
      <w:pPr>
        <w:pStyle w:val="References"/>
      </w:pPr>
      <w:r>
        <w:lastRenderedPageBreak/>
        <w:t xml:space="preserve">[1] Jones, Mary, </w:t>
      </w:r>
      <w:r w:rsidR="003B6493">
        <w:t>John Smith, 2002, Good Writing, Washington, DC, Printing Company, pp. 22-44.</w:t>
      </w:r>
    </w:p>
    <w:p w:rsidR="00C841D7" w:rsidRDefault="00C841D7" w:rsidP="00023281">
      <w:pPr>
        <w:pStyle w:val="Heading1"/>
      </w:pPr>
      <w:r>
        <w:t>Acknowledgements</w:t>
      </w:r>
    </w:p>
    <w:p w:rsidR="00C841D7" w:rsidRPr="00C841D7" w:rsidRDefault="00C841D7" w:rsidP="00BB0DC2">
      <w:pPr>
        <w:pStyle w:val="BodyText"/>
      </w:pPr>
      <w:r w:rsidRPr="00C841D7">
        <w:t>If a</w:t>
      </w:r>
      <w:r>
        <w:t>n</w:t>
      </w:r>
      <w:r w:rsidRPr="00C841D7">
        <w:t xml:space="preserve"> </w:t>
      </w:r>
      <w:r>
        <w:t>acknowledgement</w:t>
      </w:r>
      <w:r w:rsidRPr="00C841D7">
        <w:t xml:space="preserve"> is necessary, include it under the heading </w:t>
      </w:r>
      <w:r>
        <w:t>Acknowledgements</w:t>
      </w:r>
      <w:r w:rsidRPr="00C841D7">
        <w:t xml:space="preserve"> using the Heading 1 style. Use the Body Text style and include the </w:t>
      </w:r>
      <w:r>
        <w:t>acknowledgements i</w:t>
      </w:r>
      <w:r w:rsidRPr="00C841D7">
        <w:t>m</w:t>
      </w:r>
      <w:r>
        <w:t>mediately after the references.</w:t>
      </w:r>
    </w:p>
    <w:p w:rsidR="003B6493" w:rsidRDefault="003B6493" w:rsidP="00023281">
      <w:pPr>
        <w:pStyle w:val="Heading1"/>
      </w:pPr>
      <w:r>
        <w:t>Disclaimer</w:t>
      </w:r>
    </w:p>
    <w:p w:rsidR="003B6493" w:rsidRDefault="003B6493" w:rsidP="00BB0DC2">
      <w:pPr>
        <w:pStyle w:val="BodyText"/>
      </w:pPr>
      <w:r>
        <w:t>If a disclaimer is necessary, include it under the heading Disclaimer using the Heading 1 style. Use the Body Text/Normal Text style and include the disclaimer immediately after the</w:t>
      </w:r>
      <w:r w:rsidR="00C841D7">
        <w:t xml:space="preserve"> acknowledgements</w:t>
      </w:r>
      <w:r>
        <w:t>.</w:t>
      </w:r>
    </w:p>
    <w:p w:rsidR="003B6493" w:rsidRDefault="003B6493" w:rsidP="00023281">
      <w:pPr>
        <w:pStyle w:val="Heading1"/>
      </w:pPr>
      <w:r>
        <w:t>Email Addresses</w:t>
      </w:r>
    </w:p>
    <w:p w:rsidR="003B6493" w:rsidRDefault="003B6493" w:rsidP="00BB0DC2">
      <w:pPr>
        <w:pStyle w:val="BodyText"/>
      </w:pPr>
      <w:r>
        <w:t xml:space="preserve">If email addresses </w:t>
      </w:r>
      <w:r w:rsidR="00381AD4">
        <w:t>for</w:t>
      </w:r>
      <w:r>
        <w:t xml:space="preserve"> the authors </w:t>
      </w:r>
      <w:r w:rsidR="00A025A0">
        <w:t>are</w:t>
      </w:r>
      <w:r>
        <w:t xml:space="preserve"> </w:t>
      </w:r>
      <w:r w:rsidR="00FB6B64">
        <w:t>desired</w:t>
      </w:r>
      <w:r>
        <w:t xml:space="preserve">, include them under the heading Email Addresses using the Heading 1 style. Use the </w:t>
      </w:r>
      <w:r w:rsidR="00374135" w:rsidRPr="00374135">
        <w:rPr>
          <w:rStyle w:val="Hyperlink"/>
        </w:rPr>
        <w:t>Hyperlink</w:t>
      </w:r>
      <w:r>
        <w:t xml:space="preserve"> </w:t>
      </w:r>
      <w:r w:rsidR="00FB6B64">
        <w:t>T</w:t>
      </w:r>
      <w:r w:rsidR="00C841D7">
        <w:t xml:space="preserve">ext </w:t>
      </w:r>
      <w:r>
        <w:t>style and include the email addresses immediately after the disclaimer.</w:t>
      </w:r>
    </w:p>
    <w:p w:rsidR="003B6493" w:rsidRDefault="003B6493" w:rsidP="00023281">
      <w:pPr>
        <w:pStyle w:val="Heading1"/>
      </w:pPr>
      <w:r>
        <w:t>Appendices</w:t>
      </w:r>
    </w:p>
    <w:p w:rsidR="003B6493" w:rsidRPr="00886184" w:rsidRDefault="00381AD4" w:rsidP="00BB0DC2">
      <w:pPr>
        <w:pStyle w:val="BodyText"/>
      </w:pPr>
      <w:r>
        <w:t>For papers typically 8-1</w:t>
      </w:r>
      <w:r w:rsidR="000C2D5C">
        <w:t>5</w:t>
      </w:r>
      <w:r>
        <w:t xml:space="preserve"> pages in length, appendices are not required. </w:t>
      </w:r>
      <w:r w:rsidR="003B6493">
        <w:t>However, if appendices are used, include them under the heading Appendix I (II, III, etc.) using the Heading</w:t>
      </w:r>
      <w:r w:rsidR="00C01A18">
        <w:t> </w:t>
      </w:r>
      <w:r w:rsidR="003B6493">
        <w:t>1 style. Use the Body Text style and include the appendices immediately after the email addresses.</w:t>
      </w:r>
    </w:p>
    <w:p w:rsidR="003B6493" w:rsidRDefault="001D714D" w:rsidP="00023281">
      <w:pPr>
        <w:pStyle w:val="Heading1"/>
      </w:pPr>
      <w:r>
        <w:t>Conference Identification</w:t>
      </w:r>
    </w:p>
    <w:p w:rsidR="001D714D" w:rsidRDefault="001D714D" w:rsidP="00BB0DC2">
      <w:pPr>
        <w:pStyle w:val="BodyText"/>
      </w:pPr>
      <w:r>
        <w:t xml:space="preserve">In order to identify at which </w:t>
      </w:r>
      <w:r w:rsidR="00C916C7">
        <w:t>ICNS Conference</w:t>
      </w:r>
      <w:r>
        <w:t xml:space="preserve"> the paper was published and </w:t>
      </w:r>
      <w:r w:rsidR="00ED52EB">
        <w:t>presented;</w:t>
      </w:r>
      <w:r>
        <w:t xml:space="preserve"> please add the following lines at the end of the paper using the Author text style:</w:t>
      </w:r>
    </w:p>
    <w:p w:rsidR="00413145" w:rsidRDefault="00413145" w:rsidP="001D714D">
      <w:pPr>
        <w:pStyle w:val="Author"/>
      </w:pPr>
    </w:p>
    <w:p w:rsidR="001D714D" w:rsidRPr="00C916C7" w:rsidRDefault="001B6252" w:rsidP="001D714D">
      <w:pPr>
        <w:pStyle w:val="Author"/>
      </w:pPr>
      <w:r>
        <w:t>201</w:t>
      </w:r>
      <w:r w:rsidR="00D55070">
        <w:t>9</w:t>
      </w:r>
      <w:r w:rsidR="001D714D" w:rsidRPr="001D714D">
        <w:t xml:space="preserve"> </w:t>
      </w:r>
      <w:r w:rsidR="00C916C7" w:rsidRPr="00C916C7">
        <w:t>Integrated Communications Navigation and Surveillance</w:t>
      </w:r>
      <w:r w:rsidR="00C916C7">
        <w:t xml:space="preserve"> (ICNS) Conference</w:t>
      </w:r>
    </w:p>
    <w:p w:rsidR="001D714D" w:rsidRPr="001D714D" w:rsidRDefault="0043425B" w:rsidP="001D714D">
      <w:pPr>
        <w:pStyle w:val="Author"/>
      </w:pPr>
      <w:r>
        <w:t xml:space="preserve">April </w:t>
      </w:r>
      <w:r w:rsidR="009A3C77">
        <w:t>9-11</w:t>
      </w:r>
      <w:r w:rsidR="001D714D" w:rsidRPr="001D714D">
        <w:t xml:space="preserve">, </w:t>
      </w:r>
      <w:r w:rsidR="001B6252">
        <w:t>201</w:t>
      </w:r>
      <w:r w:rsidR="00D55070">
        <w:t>9</w:t>
      </w:r>
    </w:p>
    <w:p w:rsidR="00D11D9E" w:rsidRPr="00062042" w:rsidRDefault="00D11D9E" w:rsidP="00023281">
      <w:pPr>
        <w:pStyle w:val="Heading1"/>
      </w:pPr>
      <w:r w:rsidRPr="00062042">
        <w:lastRenderedPageBreak/>
        <w:t xml:space="preserve">Other Things You Need To Know About Formatting Your Paper </w:t>
      </w:r>
    </w:p>
    <w:p w:rsidR="00D11D9E" w:rsidRDefault="00D11D9E">
      <w:r>
        <w:t xml:space="preserve">This section outlines other formatting actions required for </w:t>
      </w:r>
      <w:r w:rsidR="001B6252">
        <w:t>201</w:t>
      </w:r>
      <w:r w:rsidR="009A3C77">
        <w:t>9</w:t>
      </w:r>
      <w:r w:rsidR="00C916C7">
        <w:t xml:space="preserve"> ICNS Conference</w:t>
      </w:r>
      <w:r>
        <w:t xml:space="preserve"> publications. </w:t>
      </w:r>
    </w:p>
    <w:p w:rsidR="00D11D9E" w:rsidRDefault="00D11D9E">
      <w:pPr>
        <w:pStyle w:val="Heading2"/>
      </w:pPr>
      <w:r>
        <w:t>Length</w:t>
      </w:r>
    </w:p>
    <w:p w:rsidR="00D11D9E" w:rsidRDefault="00006F81">
      <w:r>
        <w:t>Papers should be 8 to 15</w:t>
      </w:r>
      <w:r w:rsidR="00D11D9E">
        <w:t xml:space="preserve"> pages in length.</w:t>
      </w:r>
    </w:p>
    <w:p w:rsidR="00D11D9E" w:rsidRDefault="00D11D9E">
      <w:pPr>
        <w:pStyle w:val="Heading2"/>
      </w:pPr>
      <w:r>
        <w:t>Margins</w:t>
      </w:r>
    </w:p>
    <w:p w:rsidR="00D11D9E" w:rsidRDefault="001E13AD">
      <w:r>
        <w:t>Left</w:t>
      </w:r>
      <w:r w:rsidR="00DB711E">
        <w:t>,</w:t>
      </w:r>
      <w:r w:rsidR="00D11D9E">
        <w:t xml:space="preserve"> ri</w:t>
      </w:r>
      <w:r>
        <w:t>ght</w:t>
      </w:r>
      <w:r w:rsidR="00DB711E">
        <w:t xml:space="preserve">, and top </w:t>
      </w:r>
      <w:r>
        <w:t>margins are 0.</w:t>
      </w:r>
      <w:r w:rsidR="00DB711E">
        <w:t>8</w:t>
      </w:r>
      <w:r>
        <w:t>.</w:t>
      </w:r>
      <w:r w:rsidR="00A53114">
        <w:t xml:space="preserve"> Bottom margin </w:t>
      </w:r>
      <w:r w:rsidR="00DB711E">
        <w:t>is</w:t>
      </w:r>
      <w:r w:rsidR="00A53114">
        <w:t xml:space="preserve"> </w:t>
      </w:r>
      <w:r w:rsidR="00322E83">
        <w:t>1</w:t>
      </w:r>
      <w:r w:rsidR="00A53114">
        <w:t>.25 in.</w:t>
      </w:r>
    </w:p>
    <w:p w:rsidR="00A53114" w:rsidRDefault="00A53114" w:rsidP="00A53114">
      <w:pPr>
        <w:pStyle w:val="Heading2"/>
      </w:pPr>
      <w:r>
        <w:t>Columns</w:t>
      </w:r>
    </w:p>
    <w:p w:rsidR="00381AD4" w:rsidRDefault="00A53114" w:rsidP="00BB0DC2">
      <w:pPr>
        <w:pStyle w:val="BodyText"/>
      </w:pPr>
      <w:r>
        <w:t>Colum</w:t>
      </w:r>
      <w:r w:rsidR="001E13AD">
        <w:t>ns should be equal widths of 3.</w:t>
      </w:r>
      <w:r w:rsidR="00DB711E">
        <w:t>3</w:t>
      </w:r>
      <w:r w:rsidR="007A5CB5">
        <w:t xml:space="preserve"> in.</w:t>
      </w:r>
      <w:r>
        <w:t xml:space="preserve"> with a spacing of 0.</w:t>
      </w:r>
      <w:r w:rsidR="001E13AD">
        <w:t>3</w:t>
      </w:r>
      <w:r w:rsidR="007A5CB5">
        <w:t xml:space="preserve"> in</w:t>
      </w:r>
      <w:r>
        <w:t>.</w:t>
      </w:r>
    </w:p>
    <w:p w:rsidR="00381AD4" w:rsidRDefault="00272C9E" w:rsidP="00750D28">
      <w:pPr>
        <w:pStyle w:val="Heading2"/>
      </w:pPr>
      <w:r w:rsidRPr="00381AD4">
        <w:t>Fon</w:t>
      </w:r>
      <w:r w:rsidR="00381AD4">
        <w:t>t</w:t>
      </w:r>
      <w:r w:rsidRPr="00272C9E">
        <w:t xml:space="preserve"> </w:t>
      </w:r>
    </w:p>
    <w:p w:rsidR="00381AD4" w:rsidRDefault="00381AD4" w:rsidP="00BB0DC2">
      <w:pPr>
        <w:pStyle w:val="BodyText"/>
      </w:pPr>
      <w:r>
        <w:t xml:space="preserve">The font selected for this publication is Times New Roman. Body </w:t>
      </w:r>
      <w:r w:rsidR="00D40C8C">
        <w:t>t</w:t>
      </w:r>
      <w:r>
        <w:t>ext is 11 point</w:t>
      </w:r>
      <w:r w:rsidR="00AF0E4D">
        <w:t>.</w:t>
      </w:r>
    </w:p>
    <w:p w:rsidR="005E4234" w:rsidRDefault="005E4234" w:rsidP="00BB0DC2">
      <w:pPr>
        <w:pStyle w:val="BodyText"/>
      </w:pPr>
    </w:p>
    <w:p w:rsidR="00AF0E4D" w:rsidRDefault="00B52007" w:rsidP="00CC4F36">
      <w:pPr>
        <w:pStyle w:val="BodyText"/>
        <w:ind w:firstLine="0"/>
      </w:pPr>
      <w:r>
        <w:rPr>
          <w:noProof/>
          <w:lang w:val="en-GB" w:eastAsia="en-GB"/>
        </w:rPr>
        <mc:AlternateContent>
          <mc:Choice Requires="wps">
            <w:drawing>
              <wp:inline distT="0" distB="0" distL="0" distR="0">
                <wp:extent cx="2943225" cy="1406525"/>
                <wp:effectExtent l="9525" t="9525" r="9525" b="12700"/>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6525"/>
                        </a:xfrm>
                        <a:prstGeom prst="rect">
                          <a:avLst/>
                        </a:prstGeom>
                        <a:solidFill>
                          <a:srgbClr val="FFFFFF"/>
                        </a:solidFill>
                        <a:ln w="12700">
                          <a:solidFill>
                            <a:srgbClr val="000000"/>
                          </a:solidFill>
                          <a:miter lim="800000"/>
                          <a:headEnd/>
                          <a:tailEnd/>
                        </a:ln>
                      </wps:spPr>
                      <wps:txbx>
                        <w:txbxContent>
                          <w:p w:rsidR="008A6518" w:rsidRDefault="008A6518" w:rsidP="00AF0E4D">
                            <w:pPr>
                              <w:pStyle w:val="Heading6"/>
                            </w:pPr>
                            <w:r>
                              <w:t xml:space="preserve">IMPORTANT! – To ensure that your paper is in compliance with </w:t>
                            </w:r>
                            <w:r w:rsidR="008B5399">
                              <w:t>ICNS</w:t>
                            </w:r>
                            <w:r>
                              <w:t xml:space="preserve"> requirements, margins, font size, and heading styles must be strictly followed. Not following these instructions can result in exclusion from the Proceedings and/or disqualification for Best Paper awards. (We reserve the right to reformat your paper to meet these requirements.)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31.75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" strokeweight="1pt">
                <v:textbox>
                  <w:txbxContent>
                    <w:p w:rsidR="008A6518" w:rsidRDefault="008A6518" w:rsidP="00AF0E4D">
                      <w:pPr>
                        <w:pStyle w:val="Heading6"/>
                      </w:pPr>
                      <w:r>
                        <w:t xml:space="preserve">IMPORTANT! – To ensure that your paper is in compliance with </w:t>
                      </w:r>
                      <w:r w:rsidR="008B5399">
                        <w:t>ICNS</w:t>
                      </w:r>
                      <w:r>
                        <w:t xml:space="preserve"> requirements, margins, font size, and heading styles must be strictly followed. Not following these instructions can result in exclusion from the Proceedings and/or disqualification for Best Paper awards. (We reserve the right to reformat your paper to meet these requirements.)</w:t>
                      </w:r>
                    </w:p>
                  </w:txbxContent>
                </v:textbox>
                <w10:anchorlock/>
              </v:shape>
            </w:pict>
          </mc:Fallback>
        </mc:AlternateContent>
      </w:r>
    </w:p>
    <w:p w:rsidR="00D11D9E" w:rsidRPr="0019412D" w:rsidRDefault="00D11D9E" w:rsidP="0019412D">
      <w:pPr>
        <w:pStyle w:val="Heading2"/>
      </w:pPr>
      <w:r w:rsidRPr="0019412D">
        <w:t>Tables</w:t>
      </w:r>
    </w:p>
    <w:p w:rsidR="00D11D9E" w:rsidRDefault="00D11D9E" w:rsidP="00BB0DC2">
      <w:pPr>
        <w:pStyle w:val="BodyText"/>
      </w:pPr>
      <w:r>
        <w:t xml:space="preserve">Always use a table editor or </w:t>
      </w:r>
      <w:r w:rsidR="004A3315">
        <w:t>tabs to create tables.  D</w:t>
      </w:r>
      <w:r>
        <w:t>o NO</w:t>
      </w:r>
      <w:r w:rsidR="004A3315">
        <w:t>T use spaces to align columns in</w:t>
      </w:r>
      <w:r>
        <w:t xml:space="preserve"> your tables, and do NOT use the “columns” feature to create tables.  </w:t>
      </w:r>
      <w:r w:rsidR="00675034">
        <w:t xml:space="preserve">Center the table in the column. </w:t>
      </w:r>
      <w:r>
        <w:t xml:space="preserve">Use the “Caption” style to identify each table with a bold </w:t>
      </w:r>
      <w:r w:rsidR="00807940">
        <w:t xml:space="preserve">sequential </w:t>
      </w:r>
      <w:r>
        <w:t>numeric reference, centered at the top of your table as shown below</w:t>
      </w:r>
      <w:r w:rsidR="00062042">
        <w:t xml:space="preserve"> (see Table 1)</w:t>
      </w:r>
      <w:r w:rsidR="00400D67">
        <w:t>. Table titles should be</w:t>
      </w:r>
      <w:r w:rsidR="000A18F1">
        <w:t xml:space="preserve"> </w:t>
      </w:r>
      <w:r w:rsidR="00400D67">
        <w:t>less than</w:t>
      </w:r>
      <w:r w:rsidR="00062042">
        <w:t xml:space="preserve"> 40 characters with more detailed explanations in the text with a specific reference to the appropriate </w:t>
      </w:r>
      <w:r w:rsidR="008A054F">
        <w:t>t</w:t>
      </w:r>
      <w:r w:rsidR="00062042">
        <w:t>able.</w:t>
      </w:r>
      <w:r w:rsidR="005E4234">
        <w:t xml:space="preserve"> Use the ‘Table Text Bold’ style for headings in your table and the ‘Table Text’ style for entries in your table.</w:t>
      </w:r>
    </w:p>
    <w:p w:rsidR="00D11D9E" w:rsidRPr="00BB0DC2" w:rsidRDefault="004D4534" w:rsidP="00E14EE9">
      <w:pPr>
        <w:pStyle w:val="Caption"/>
        <w:spacing w:before="0"/>
      </w:pPr>
      <w:r w:rsidRPr="00BB0DC2">
        <w:lastRenderedPageBreak/>
        <w:t xml:space="preserve">Table 1. </w:t>
      </w:r>
      <w:r w:rsidR="00D11D9E" w:rsidRPr="00BB0DC2">
        <w:t>Sample Table and Table Caption</w:t>
      </w:r>
    </w:p>
    <w:tbl>
      <w:tblPr>
        <w:tblW w:w="4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542"/>
        <w:gridCol w:w="576"/>
        <w:gridCol w:w="540"/>
      </w:tblGrid>
      <w:tr w:rsidR="00DA3EE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DA3EE3" w:rsidRPr="00C43181" w:rsidRDefault="007311F3" w:rsidP="00BB0DC2">
            <w:pPr>
              <w:pStyle w:val="TableTextBold"/>
            </w:pPr>
            <w:r w:rsidRPr="00C43181">
              <w:t>Sample Description</w:t>
            </w:r>
          </w:p>
        </w:tc>
        <w:tc>
          <w:tcPr>
            <w:tcW w:w="542"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Bold"/>
              <w:jc w:val="center"/>
            </w:pPr>
            <w:r w:rsidRPr="00C43181">
              <w:t>X</w:t>
            </w:r>
          </w:p>
        </w:tc>
        <w:tc>
          <w:tcPr>
            <w:tcW w:w="576"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Bold"/>
              <w:jc w:val="center"/>
            </w:pPr>
            <w:r w:rsidRPr="00C43181">
              <w:t>Y</w:t>
            </w:r>
          </w:p>
        </w:tc>
        <w:tc>
          <w:tcPr>
            <w:tcW w:w="540"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Bold"/>
              <w:jc w:val="center"/>
            </w:pPr>
            <w:r w:rsidRPr="00C43181">
              <w:t>Z</w:t>
            </w:r>
          </w:p>
        </w:tc>
      </w:tr>
      <w:tr w:rsidR="00DA3EE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DA3EE3" w:rsidRPr="00C43181" w:rsidRDefault="007311F3" w:rsidP="00BB0DC2">
            <w:pPr>
              <w:pStyle w:val="TableText"/>
            </w:pPr>
            <w:r w:rsidRPr="00C43181">
              <w:t>Sample Test 1</w:t>
            </w:r>
          </w:p>
        </w:tc>
        <w:tc>
          <w:tcPr>
            <w:tcW w:w="542"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1</w:t>
            </w:r>
          </w:p>
        </w:tc>
        <w:tc>
          <w:tcPr>
            <w:tcW w:w="576"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2</w:t>
            </w:r>
          </w:p>
        </w:tc>
        <w:tc>
          <w:tcPr>
            <w:tcW w:w="540"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3</w:t>
            </w:r>
          </w:p>
        </w:tc>
      </w:tr>
      <w:tr w:rsidR="00DA3EE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DA3EE3" w:rsidRPr="00C43181" w:rsidRDefault="007311F3" w:rsidP="00BB0DC2">
            <w:pPr>
              <w:pStyle w:val="TableText"/>
            </w:pPr>
            <w:r w:rsidRPr="00C43181">
              <w:t>Sample Test 2</w:t>
            </w:r>
          </w:p>
        </w:tc>
        <w:tc>
          <w:tcPr>
            <w:tcW w:w="542"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6</w:t>
            </w:r>
          </w:p>
        </w:tc>
        <w:tc>
          <w:tcPr>
            <w:tcW w:w="576"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2</w:t>
            </w:r>
          </w:p>
        </w:tc>
        <w:tc>
          <w:tcPr>
            <w:tcW w:w="540"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2</w:t>
            </w:r>
          </w:p>
        </w:tc>
      </w:tr>
      <w:tr w:rsidR="007311F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7311F3" w:rsidRPr="00C43181" w:rsidRDefault="007311F3" w:rsidP="00BB0DC2">
            <w:pPr>
              <w:pStyle w:val="TableText"/>
            </w:pPr>
            <w:r w:rsidRPr="00C43181">
              <w:t>Totals</w:t>
            </w:r>
          </w:p>
        </w:tc>
        <w:tc>
          <w:tcPr>
            <w:tcW w:w="542" w:type="dxa"/>
            <w:tcBorders>
              <w:top w:val="single" w:sz="4" w:space="0" w:color="auto"/>
              <w:left w:val="single" w:sz="4" w:space="0" w:color="auto"/>
              <w:bottom w:val="single" w:sz="4" w:space="0" w:color="auto"/>
              <w:right w:val="single" w:sz="4" w:space="0" w:color="auto"/>
            </w:tcBorders>
          </w:tcPr>
          <w:p w:rsidR="007311F3" w:rsidRPr="00C43181" w:rsidRDefault="007311F3" w:rsidP="00031269">
            <w:pPr>
              <w:pStyle w:val="TableText"/>
              <w:jc w:val="center"/>
            </w:pPr>
            <w:r w:rsidRPr="00C43181">
              <w:t>7</w:t>
            </w:r>
          </w:p>
        </w:tc>
        <w:tc>
          <w:tcPr>
            <w:tcW w:w="576" w:type="dxa"/>
            <w:tcBorders>
              <w:top w:val="single" w:sz="4" w:space="0" w:color="auto"/>
              <w:left w:val="single" w:sz="4" w:space="0" w:color="auto"/>
              <w:bottom w:val="single" w:sz="4" w:space="0" w:color="auto"/>
              <w:right w:val="single" w:sz="4" w:space="0" w:color="auto"/>
            </w:tcBorders>
          </w:tcPr>
          <w:p w:rsidR="007311F3" w:rsidRPr="00C43181" w:rsidRDefault="007311F3" w:rsidP="00031269">
            <w:pPr>
              <w:pStyle w:val="TableText"/>
              <w:jc w:val="center"/>
            </w:pPr>
            <w:r w:rsidRPr="00C43181">
              <w:t>4</w:t>
            </w:r>
          </w:p>
        </w:tc>
        <w:tc>
          <w:tcPr>
            <w:tcW w:w="540" w:type="dxa"/>
            <w:tcBorders>
              <w:top w:val="single" w:sz="4" w:space="0" w:color="auto"/>
              <w:left w:val="single" w:sz="4" w:space="0" w:color="auto"/>
              <w:bottom w:val="single" w:sz="4" w:space="0" w:color="auto"/>
              <w:right w:val="single" w:sz="4" w:space="0" w:color="auto"/>
            </w:tcBorders>
          </w:tcPr>
          <w:p w:rsidR="007311F3" w:rsidRPr="00C43181" w:rsidRDefault="007311F3" w:rsidP="00031269">
            <w:pPr>
              <w:pStyle w:val="TableText"/>
              <w:jc w:val="center"/>
            </w:pPr>
            <w:r w:rsidRPr="00C43181">
              <w:t>5</w:t>
            </w:r>
          </w:p>
        </w:tc>
      </w:tr>
    </w:tbl>
    <w:p w:rsidR="00D11D9E" w:rsidRPr="00D722E0" w:rsidRDefault="00D11D9E" w:rsidP="00D722E0">
      <w:pPr>
        <w:pStyle w:val="Heading2"/>
      </w:pPr>
      <w:r w:rsidRPr="00D722E0">
        <w:t>Graphics</w:t>
      </w:r>
    </w:p>
    <w:p w:rsidR="00B53A58" w:rsidRPr="00B53A58" w:rsidRDefault="00B53A58" w:rsidP="00B53A58">
      <w:pPr>
        <w:pStyle w:val="BodyText"/>
      </w:pPr>
      <w:r w:rsidRPr="00B53A58">
        <w:t xml:space="preserve">Please include graphics with ‘Inline with text’ wrapping. Use the “Caption” style to include a centered caption for the graphic no longer than 40 characters, and place it at the bottom of the graphic, as indicated below with a specific reference to the figure (Figure 1). To ensure the best quality printing of the graphic, adjust the contrast and brightness (select graphic, then select Format Picture/Picture). Figure captions should use ‘Title Case’. Be sure to include/embed Figures and Captions in the body of your paper. </w:t>
      </w:r>
    </w:p>
    <w:p w:rsidR="00A53114" w:rsidRDefault="00B52007">
      <w:pPr>
        <w:pStyle w:val="Caption"/>
      </w:pPr>
      <w:r>
        <w:rPr>
          <w:noProof/>
          <w:lang w:val="en-GB" w:eastAsia="en-GB"/>
        </w:rPr>
        <w:drawing>
          <wp:inline distT="0" distB="0" distL="0" distR="0">
            <wp:extent cx="27051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990725"/>
                    </a:xfrm>
                    <a:prstGeom prst="rect">
                      <a:avLst/>
                    </a:prstGeom>
                    <a:noFill/>
                    <a:ln>
                      <a:noFill/>
                    </a:ln>
                  </pic:spPr>
                </pic:pic>
              </a:graphicData>
            </a:graphic>
          </wp:inline>
        </w:drawing>
      </w:r>
    </w:p>
    <w:p w:rsidR="00D11D9E" w:rsidRDefault="00D11D9E" w:rsidP="00365CE0">
      <w:pPr>
        <w:pStyle w:val="Caption"/>
      </w:pPr>
      <w:r>
        <w:t>Figure 1.</w:t>
      </w:r>
      <w:r w:rsidR="004D4534">
        <w:t xml:space="preserve"> </w:t>
      </w:r>
      <w:r>
        <w:t>Example of a Figure</w:t>
      </w:r>
      <w:r w:rsidR="000A18F1">
        <w:t xml:space="preserve"> and</w:t>
      </w:r>
      <w:r>
        <w:t xml:space="preserve"> Caption</w:t>
      </w:r>
    </w:p>
    <w:p w:rsidR="00D11D9E" w:rsidRDefault="00D11D9E" w:rsidP="00BB0DC2">
      <w:pPr>
        <w:pStyle w:val="BodyText"/>
      </w:pPr>
      <w:r>
        <w:t>Be sure to include/embed Figures and Captions in the body of your paper.</w:t>
      </w:r>
      <w:r w:rsidR="00241EB7">
        <w:t xml:space="preserve"> </w:t>
      </w:r>
      <w:r>
        <w:t>If the graphic is too large to fit in a single column:</w:t>
      </w:r>
    </w:p>
    <w:p w:rsidR="004A3315" w:rsidRDefault="00D11D9E" w:rsidP="00F83CB0">
      <w:pPr>
        <w:pStyle w:val="ListBullet"/>
      </w:pPr>
      <w:r>
        <w:t>Insert a Continuous Secti</w:t>
      </w:r>
      <w:r w:rsidR="004A3315">
        <w:t>on Break (Insert/Break/Section B</w:t>
      </w:r>
      <w:r>
        <w:t>reaks/Continuous)</w:t>
      </w:r>
    </w:p>
    <w:p w:rsidR="00D11D9E" w:rsidRDefault="00D11D9E" w:rsidP="00F83CB0">
      <w:pPr>
        <w:pStyle w:val="ListBullet"/>
      </w:pPr>
      <w:r>
        <w:t>Format for single column (Format/Columns/One/OK)</w:t>
      </w:r>
    </w:p>
    <w:p w:rsidR="00D11D9E" w:rsidRDefault="00D11D9E" w:rsidP="00F83CB0">
      <w:pPr>
        <w:pStyle w:val="ListBullet"/>
      </w:pPr>
      <w:r>
        <w:t>Insert the graphic and figure caption</w:t>
      </w:r>
    </w:p>
    <w:p w:rsidR="00D11D9E" w:rsidRDefault="00D11D9E" w:rsidP="00F83CB0">
      <w:pPr>
        <w:pStyle w:val="ListBullet"/>
      </w:pPr>
      <w:r>
        <w:t>Insert another Continuous Section Break (Insert/</w:t>
      </w:r>
      <w:r w:rsidR="004A3315">
        <w:t>Break/Section B</w:t>
      </w:r>
      <w:r>
        <w:t>reaks/Continuous)</w:t>
      </w:r>
    </w:p>
    <w:p w:rsidR="006E0FF2" w:rsidRDefault="00D11D9E" w:rsidP="00F83CB0">
      <w:pPr>
        <w:pStyle w:val="ListBullet"/>
      </w:pPr>
      <w:r>
        <w:t>Format for two columns (Format/Columns/Two/OK)</w:t>
      </w:r>
    </w:p>
    <w:p w:rsidR="00D722E0" w:rsidRDefault="00D722E0" w:rsidP="00272C9E">
      <w:pPr>
        <w:sectPr w:rsidR="00D722E0" w:rsidSect="00E11325">
          <w:type w:val="continuous"/>
          <w:pgSz w:w="12240" w:h="15840" w:code="1"/>
          <w:pgMar w:top="1152" w:right="1152" w:bottom="1800" w:left="1152" w:header="720" w:footer="1152" w:gutter="0"/>
          <w:cols w:num="2" w:space="432"/>
        </w:sectPr>
      </w:pPr>
    </w:p>
    <w:p w:rsidR="00272C9E" w:rsidRDefault="00D722E0" w:rsidP="00272C9E">
      <w:r>
        <w:lastRenderedPageBreak/>
        <w:br w:type="page"/>
      </w:r>
      <w:r w:rsidR="004A3315">
        <w:lastRenderedPageBreak/>
        <w:t>See example</w:t>
      </w:r>
      <w:r w:rsidR="00D11D9E">
        <w:t xml:space="preserve"> </w:t>
      </w:r>
      <w:r w:rsidR="00675034">
        <w:t>in Figure 2</w:t>
      </w:r>
      <w:r w:rsidR="00D11D9E">
        <w:t>:</w:t>
      </w:r>
    </w:p>
    <w:p w:rsidR="006E0FF2" w:rsidRDefault="006E0FF2" w:rsidP="006E0FF2">
      <w:pPr>
        <w:sectPr w:rsidR="006E0FF2" w:rsidSect="00DB711E">
          <w:type w:val="continuous"/>
          <w:pgSz w:w="12240" w:h="15840" w:code="1"/>
          <w:pgMar w:top="1152" w:right="1152" w:bottom="1800" w:left="1152" w:header="720" w:footer="1152" w:gutter="0"/>
          <w:cols w:num="2" w:space="720" w:equalWidth="0">
            <w:col w:w="4608" w:space="720"/>
            <w:col w:w="4608"/>
          </w:cols>
        </w:sectPr>
      </w:pPr>
    </w:p>
    <w:p w:rsidR="00AA7C48" w:rsidRDefault="00B52007" w:rsidP="00675034">
      <w:pPr>
        <w:pStyle w:val="Caption"/>
      </w:pPr>
      <w:r>
        <w:rPr>
          <w:noProof/>
          <w:lang w:val="en-GB" w:eastAsia="en-GB"/>
        </w:rPr>
        <w:lastRenderedPageBreak/>
        <w:drawing>
          <wp:inline distT="0" distB="0" distL="0" distR="0">
            <wp:extent cx="42957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775" cy="1381125"/>
                    </a:xfrm>
                    <a:prstGeom prst="rect">
                      <a:avLst/>
                    </a:prstGeom>
                    <a:noFill/>
                    <a:ln>
                      <a:noFill/>
                    </a:ln>
                  </pic:spPr>
                </pic:pic>
              </a:graphicData>
            </a:graphic>
          </wp:inline>
        </w:drawing>
      </w:r>
    </w:p>
    <w:p w:rsidR="00AD5813" w:rsidRDefault="00AD5813" w:rsidP="00AD5813">
      <w:pPr>
        <w:pStyle w:val="Caption"/>
        <w:rPr>
          <w:noProof/>
        </w:rPr>
      </w:pPr>
      <w:r w:rsidRPr="00675034">
        <w:t>Figure 2</w:t>
      </w:r>
      <w:r w:rsidRPr="00675034">
        <w:rPr>
          <w:noProof/>
        </w:rPr>
        <w:t>.</w:t>
      </w:r>
      <w:r>
        <w:rPr>
          <w:noProof/>
        </w:rPr>
        <w:t xml:space="preserve"> </w:t>
      </w:r>
      <w:r w:rsidRPr="00675034">
        <w:rPr>
          <w:noProof/>
        </w:rPr>
        <w:t>Umbra Intervisibility Ray</w:t>
      </w:r>
    </w:p>
    <w:p w:rsidR="00B543B5" w:rsidRPr="00B543B5" w:rsidRDefault="00B543B5" w:rsidP="00B543B5"/>
    <w:p w:rsidR="00AD5813" w:rsidRPr="00AD5813" w:rsidRDefault="00AD5813" w:rsidP="00AD5813">
      <w:pPr>
        <w:sectPr w:rsidR="00AD5813" w:rsidRPr="00AD5813" w:rsidSect="00DB711E">
          <w:type w:val="continuous"/>
          <w:pgSz w:w="12240" w:h="15840" w:code="1"/>
          <w:pgMar w:top="1152" w:right="1152" w:bottom="1800" w:left="1152" w:header="720" w:footer="1152" w:gutter="0"/>
          <w:cols w:space="720"/>
        </w:sectPr>
      </w:pPr>
    </w:p>
    <w:p w:rsidR="00B56AFD" w:rsidRDefault="00B56AFD" w:rsidP="00B543B5">
      <w:pPr>
        <w:pStyle w:val="Heading2"/>
        <w:spacing w:before="0"/>
      </w:pPr>
      <w:r>
        <w:lastRenderedPageBreak/>
        <w:t>Hyperlinks and Email Addresses</w:t>
      </w:r>
    </w:p>
    <w:p w:rsidR="00B56AFD" w:rsidRPr="0025031B" w:rsidRDefault="0054014D" w:rsidP="00BB0DC2">
      <w:pPr>
        <w:pStyle w:val="BodyText"/>
        <w:rPr>
          <w:color w:val="0000FE"/>
          <w:u w:val="single"/>
        </w:rPr>
      </w:pPr>
      <w:r>
        <w:t xml:space="preserve">To ensure that the CD-ROM version of your paper contains currently active links and email addresses, check them prior to submitting your paper. Use the Insert/Hyperlink function and the </w:t>
      </w:r>
      <w:r w:rsidRPr="0054014D">
        <w:rPr>
          <w:rStyle w:val="Hyperlink"/>
        </w:rPr>
        <w:t>hyperlink</w:t>
      </w:r>
      <w:r>
        <w:t xml:space="preserve"> style to insert a hyperlink (e.g.</w:t>
      </w:r>
      <w:r w:rsidR="005D4BE6">
        <w:t>,</w:t>
      </w:r>
      <w:r>
        <w:t xml:space="preserve"> </w:t>
      </w:r>
      <w:hyperlink r:id="rId11" w:history="1">
        <w:r w:rsidR="00C916C7" w:rsidRPr="00963666">
          <w:rPr>
            <w:rStyle w:val="Hyperlink"/>
          </w:rPr>
          <w:t>www.i-cns.org</w:t>
        </w:r>
      </w:hyperlink>
      <w:r>
        <w:t>) or an email address (e.g.</w:t>
      </w:r>
      <w:r w:rsidR="005D4BE6">
        <w:t>,</w:t>
      </w:r>
      <w:r w:rsidR="00C916C7" w:rsidRPr="00C916C7">
        <w:rPr>
          <w:rStyle w:val="FollowedHyperlink"/>
        </w:rPr>
        <w:t xml:space="preserve"> </w:t>
      </w:r>
      <w:hyperlink r:id="rId12" w:history="1">
        <w:r w:rsidR="0025031B">
          <w:rPr>
            <w:rStyle w:val="Hyperlink"/>
          </w:rPr>
          <w:t>pub.editor@icnsonline.org</w:t>
        </w:r>
      </w:hyperlink>
      <w:r>
        <w:t>).</w:t>
      </w:r>
    </w:p>
    <w:p w:rsidR="00D11D9E" w:rsidRDefault="00D11D9E">
      <w:pPr>
        <w:pStyle w:val="Heading2"/>
      </w:pPr>
      <w:r>
        <w:t>Properties</w:t>
      </w:r>
    </w:p>
    <w:p w:rsidR="00D11D9E" w:rsidRDefault="00D11D9E" w:rsidP="00BB0DC2">
      <w:pPr>
        <w:pStyle w:val="BodyText"/>
      </w:pPr>
      <w:r>
        <w:t>Insert your paper’s title and author(s) in</w:t>
      </w:r>
      <w:r w:rsidR="00793A1D">
        <w:t xml:space="preserve"> the file properties dialog box </w:t>
      </w:r>
      <w:r>
        <w:t>(File/Properties/</w:t>
      </w:r>
      <w:r w:rsidR="00CF22D9" w:rsidRPr="00CF22D9">
        <w:t xml:space="preserve"> </w:t>
      </w:r>
      <w:r w:rsidR="00CF22D9">
        <w:t>Insert Authors Here</w:t>
      </w:r>
      <w:r>
        <w:t>).</w:t>
      </w:r>
      <w:r w:rsidR="00793A1D">
        <w:t xml:space="preserve"> The subject</w:t>
      </w:r>
      <w:r>
        <w:t xml:space="preserve"> </w:t>
      </w:r>
      <w:r w:rsidR="00793A1D">
        <w:t>(</w:t>
      </w:r>
      <w:r w:rsidR="001B6252">
        <w:t>201</w:t>
      </w:r>
      <w:r w:rsidR="00D55070">
        <w:t>9</w:t>
      </w:r>
      <w:r>
        <w:t xml:space="preserve"> </w:t>
      </w:r>
      <w:r w:rsidR="00C916C7">
        <w:t xml:space="preserve">Integrated Communications Navigation and Surveillance </w:t>
      </w:r>
      <w:r w:rsidR="00793A1D">
        <w:t>Conference)</w:t>
      </w:r>
      <w:r>
        <w:t xml:space="preserve"> should already be there.</w:t>
      </w:r>
    </w:p>
    <w:p w:rsidR="00D11D9E" w:rsidRPr="00CE5E34" w:rsidRDefault="00D11D9E" w:rsidP="00023281">
      <w:pPr>
        <w:pStyle w:val="Heading1"/>
      </w:pPr>
      <w:r w:rsidRPr="00CE5E34">
        <w:t xml:space="preserve">Submitting Your Final Paper </w:t>
      </w:r>
      <w:r w:rsidR="004D4534" w:rsidRPr="00CE5E34">
        <w:t xml:space="preserve">for </w:t>
      </w:r>
      <w:r w:rsidRPr="00CE5E34">
        <w:t xml:space="preserve">Review </w:t>
      </w:r>
      <w:r w:rsidR="004D4534" w:rsidRPr="00CE5E34">
        <w:t>and</w:t>
      </w:r>
      <w:r w:rsidRPr="00CE5E34">
        <w:t xml:space="preserve"> Approval</w:t>
      </w:r>
    </w:p>
    <w:p w:rsidR="007E6A96" w:rsidRPr="00B001B7" w:rsidRDefault="00D11D9E" w:rsidP="007E6A96">
      <w:pPr>
        <w:rPr>
          <w:rStyle w:val="BodyTextChar"/>
          <w:b/>
          <w:bCs/>
        </w:rPr>
      </w:pPr>
      <w:r>
        <w:t xml:space="preserve">As soon as you have completed the final version of your paper, submit it electronically </w:t>
      </w:r>
      <w:r w:rsidR="00D234E0">
        <w:t>at</w:t>
      </w:r>
      <w:r>
        <w:t>:</w:t>
      </w:r>
      <w:r w:rsidR="00463FA5">
        <w:t xml:space="preserve"> </w:t>
      </w:r>
      <w:hyperlink r:id="rId13" w:history="1">
        <w:r w:rsidR="002F65B0">
          <w:rPr>
            <w:rStyle w:val="Hyperlink"/>
          </w:rPr>
          <w:t>icnsonli</w:t>
        </w:r>
        <w:r w:rsidR="002F65B0">
          <w:rPr>
            <w:rStyle w:val="Hyperlink"/>
          </w:rPr>
          <w:t>n</w:t>
        </w:r>
        <w:r w:rsidR="002F65B0">
          <w:rPr>
            <w:rStyle w:val="Hyperlink"/>
          </w:rPr>
          <w:t>e.org</w:t>
        </w:r>
      </w:hyperlink>
      <w:r w:rsidR="002F2370">
        <w:rPr>
          <w:rStyle w:val="Hyperlink"/>
        </w:rPr>
        <w:t>.</w:t>
      </w:r>
      <w:r w:rsidR="00B001B7" w:rsidRPr="00B001B7">
        <w:rPr>
          <w:rStyle w:val="BodyTextChar"/>
        </w:rPr>
        <w:t xml:space="preserve"> </w:t>
      </w:r>
      <w:r w:rsidR="007E6A96" w:rsidRPr="00B001B7">
        <w:rPr>
          <w:rStyle w:val="BodyTextChar"/>
          <w:b/>
          <w:bCs/>
        </w:rPr>
        <w:t xml:space="preserve">This must be done no later than </w:t>
      </w:r>
      <w:r w:rsidR="00BA053A">
        <w:rPr>
          <w:rStyle w:val="BodyTextChar"/>
          <w:b/>
          <w:bCs/>
          <w:i/>
          <w:iCs/>
          <w:u w:val="single"/>
        </w:rPr>
        <w:t>March 1</w:t>
      </w:r>
      <w:r w:rsidR="00EE5369">
        <w:rPr>
          <w:rStyle w:val="BodyTextChar"/>
          <w:b/>
          <w:bCs/>
          <w:i/>
          <w:iCs/>
          <w:u w:val="single"/>
        </w:rPr>
        <w:t xml:space="preserve">, </w:t>
      </w:r>
      <w:r w:rsidR="001B6252">
        <w:rPr>
          <w:rStyle w:val="BodyTextChar"/>
          <w:b/>
          <w:bCs/>
          <w:i/>
          <w:iCs/>
          <w:u w:val="single"/>
        </w:rPr>
        <w:t>201</w:t>
      </w:r>
      <w:r w:rsidR="00D55070">
        <w:rPr>
          <w:rStyle w:val="BodyTextChar"/>
          <w:b/>
          <w:bCs/>
          <w:i/>
          <w:iCs/>
          <w:u w:val="single"/>
        </w:rPr>
        <w:t>9</w:t>
      </w:r>
      <w:r w:rsidR="007E6A96" w:rsidRPr="00B001B7">
        <w:rPr>
          <w:rStyle w:val="BodyTextChar"/>
          <w:b/>
          <w:bCs/>
        </w:rPr>
        <w:t xml:space="preserve"> to ensure adequate time for review and publication. </w:t>
      </w:r>
    </w:p>
    <w:p w:rsidR="00327343" w:rsidRDefault="00D11D9E">
      <w:r>
        <w:t xml:space="preserve">Name the file using </w:t>
      </w:r>
      <w:r w:rsidR="007F1EC6">
        <w:t xml:space="preserve">your abstract number and </w:t>
      </w:r>
      <w:r>
        <w:t xml:space="preserve">up to the first five (5) letters of your last name (i.e., </w:t>
      </w:r>
      <w:r w:rsidR="00F85FF6">
        <w:t xml:space="preserve">for </w:t>
      </w:r>
      <w:r>
        <w:t>abstract number 115</w:t>
      </w:r>
      <w:r w:rsidR="007F1EC6">
        <w:t>,</w:t>
      </w:r>
      <w:r w:rsidR="00F85FF6">
        <w:t xml:space="preserve"> author</w:t>
      </w:r>
      <w:r w:rsidR="007F1EC6">
        <w:t xml:space="preserve"> Michael L. Johnson</w:t>
      </w:r>
      <w:r>
        <w:t xml:space="preserve"> would save his file as</w:t>
      </w:r>
      <w:r w:rsidR="00F85FF6">
        <w:t>:</w:t>
      </w:r>
      <w:r>
        <w:t xml:space="preserve"> 115</w:t>
      </w:r>
      <w:r w:rsidR="007F1EC6">
        <w:t>johns</w:t>
      </w:r>
      <w:r>
        <w:t>.doc, where .doc is the default three letter extension applied by Microsoft</w:t>
      </w:r>
      <w:r>
        <w:rPr>
          <w:vertAlign w:val="superscript"/>
        </w:rPr>
        <w:sym w:font="Symbol" w:char="F0D2"/>
      </w:r>
      <w:r>
        <w:rPr>
          <w:vertAlign w:val="superscript"/>
        </w:rPr>
        <w:t xml:space="preserve"> </w:t>
      </w:r>
      <w:r w:rsidR="00327343">
        <w:t>Word.</w:t>
      </w:r>
      <w:r w:rsidR="0099609D">
        <w:t>)</w:t>
      </w:r>
      <w:r w:rsidR="002F2370">
        <w:t xml:space="preserve"> </w:t>
      </w:r>
      <w:r w:rsidR="002F2370" w:rsidRPr="002F2370">
        <w:t>Omit any spaces in your last name when naming your file (i.e., for abstract number 122, author Tom de Jong would save his file as: 122dejon.doc).</w:t>
      </w:r>
    </w:p>
    <w:p w:rsidR="00C603A2" w:rsidRDefault="00327343" w:rsidP="00C603A2">
      <w:r>
        <w:lastRenderedPageBreak/>
        <w:t>If you cannot submit t</w:t>
      </w:r>
      <w:r w:rsidR="00241EB7">
        <w:t xml:space="preserve">he paper via </w:t>
      </w:r>
      <w:hyperlink r:id="rId14" w:history="1">
        <w:r w:rsidR="0025031B">
          <w:rPr>
            <w:rStyle w:val="Hyperlink"/>
          </w:rPr>
          <w:t>icnsonline.org</w:t>
        </w:r>
      </w:hyperlink>
      <w:r>
        <w:t xml:space="preserve">, </w:t>
      </w:r>
      <w:r w:rsidR="00C603A2">
        <w:t xml:space="preserve">or your paper is more than </w:t>
      </w:r>
      <w:r w:rsidR="0025031B">
        <w:t>3</w:t>
      </w:r>
      <w:r w:rsidR="008D642B">
        <w:t>5</w:t>
      </w:r>
      <w:r w:rsidR="00C603A2">
        <w:t xml:space="preserve">MB, </w:t>
      </w:r>
      <w:r w:rsidR="000E581B">
        <w:t>two additional options are available</w:t>
      </w:r>
      <w:r w:rsidR="00C603A2">
        <w:t>:</w:t>
      </w:r>
    </w:p>
    <w:p w:rsidR="00C603A2" w:rsidRDefault="000E581B" w:rsidP="00F83CB0">
      <w:pPr>
        <w:pStyle w:val="ListBullet"/>
      </w:pPr>
      <w:r>
        <w:t>Email</w:t>
      </w:r>
      <w:r w:rsidR="00C603A2">
        <w:t xml:space="preserve"> </w:t>
      </w:r>
      <w:r>
        <w:t>(</w:t>
      </w:r>
      <w:r w:rsidR="00C603A2">
        <w:t xml:space="preserve">if less than </w:t>
      </w:r>
      <w:r w:rsidR="0025031B">
        <w:t>3</w:t>
      </w:r>
      <w:r w:rsidR="00EE5369">
        <w:t>5</w:t>
      </w:r>
      <w:r w:rsidR="00C603A2">
        <w:t xml:space="preserve"> MB in size</w:t>
      </w:r>
      <w:r>
        <w:t>);</w:t>
      </w:r>
      <w:r w:rsidR="00D65120">
        <w:t xml:space="preserve"> or</w:t>
      </w:r>
    </w:p>
    <w:p w:rsidR="00327343" w:rsidRDefault="000E581B" w:rsidP="00F83CB0">
      <w:pPr>
        <w:pStyle w:val="ListBullet"/>
      </w:pPr>
      <w:r>
        <w:t>Send</w:t>
      </w:r>
      <w:r w:rsidR="00C603A2">
        <w:t xml:space="preserve"> a CD</w:t>
      </w:r>
      <w:r>
        <w:t>,</w:t>
      </w:r>
      <w:r w:rsidR="00C603A2">
        <w:t xml:space="preserve"> </w:t>
      </w:r>
      <w:r w:rsidR="002F2370">
        <w:t xml:space="preserve">or </w:t>
      </w:r>
      <w:r w:rsidR="00D234E0">
        <w:t xml:space="preserve">DVD </w:t>
      </w:r>
      <w:r>
        <w:t xml:space="preserve">by </w:t>
      </w:r>
      <w:r w:rsidR="003C2DF0">
        <w:t>postal service</w:t>
      </w:r>
      <w:r>
        <w:t xml:space="preserve"> to the Publications Editor at the address </w:t>
      </w:r>
      <w:r w:rsidR="002F2370">
        <w:t xml:space="preserve">below, </w:t>
      </w:r>
      <w:r>
        <w:t xml:space="preserve">under heading “Additional Documentation Requirements” </w:t>
      </w:r>
    </w:p>
    <w:p w:rsidR="00E206AE" w:rsidRDefault="00D11D9E">
      <w:r>
        <w:t>Please indicate your use of Mac or PC, your full name, address</w:t>
      </w:r>
      <w:r w:rsidR="000E581B">
        <w:t>,</w:t>
      </w:r>
      <w:r>
        <w:t xml:space="preserve"> and phone number, “</w:t>
      </w:r>
      <w:r w:rsidR="001B6252">
        <w:t>201</w:t>
      </w:r>
      <w:r w:rsidR="00D55070">
        <w:t>9</w:t>
      </w:r>
      <w:r w:rsidR="00C916C7">
        <w:t xml:space="preserve"> ICNS</w:t>
      </w:r>
      <w:r>
        <w:t xml:space="preserve">,” and the file name of your paper. </w:t>
      </w:r>
    </w:p>
    <w:p w:rsidR="00D11D9E" w:rsidRDefault="00E51987">
      <w:r>
        <w:t>T</w:t>
      </w:r>
      <w:r w:rsidR="00E206AE" w:rsidRPr="00636862">
        <w:t xml:space="preserve">he point of this conference is to foster a healthy information exchange among government and industry representatives.  If you upload a paper for publication, </w:t>
      </w:r>
      <w:r>
        <w:t>then at least one of the authors listed on the paper is</w:t>
      </w:r>
      <w:r w:rsidR="00E206AE" w:rsidRPr="00636862">
        <w:t xml:space="preserve"> expected to attend and present that paper.  </w:t>
      </w:r>
      <w:r w:rsidRPr="00E51987">
        <w:t>IEEE reserves the right to exclude a paper from distribution after the conference (e.g., removal from IEEE Xplore) if the paper is not presented at the conference</w:t>
      </w:r>
      <w:r>
        <w:t xml:space="preserve">.  </w:t>
      </w:r>
      <w:r w:rsidR="001C3B2F" w:rsidRPr="00636862">
        <w:t xml:space="preserve">Please register for the conference at </w:t>
      </w:r>
      <w:hyperlink r:id="rId15" w:history="1">
        <w:r w:rsidR="008B5748">
          <w:rPr>
            <w:rStyle w:val="Hyperlink"/>
          </w:rPr>
          <w:t>icnsonline.org</w:t>
        </w:r>
      </w:hyperlink>
      <w:r w:rsidR="001C3B2F" w:rsidRPr="00636862">
        <w:t>.</w:t>
      </w:r>
    </w:p>
    <w:p w:rsidR="00D11D9E" w:rsidRDefault="001F49F8" w:rsidP="00023281">
      <w:pPr>
        <w:pStyle w:val="Heading1"/>
      </w:pPr>
      <w:r>
        <w:t>IEEE Copyright Form</w:t>
      </w:r>
    </w:p>
    <w:p w:rsidR="00D7462F" w:rsidRPr="00D7462F" w:rsidRDefault="007536D7" w:rsidP="00D7462F">
      <w:pPr>
        <w:pStyle w:val="BodyText"/>
      </w:pPr>
      <w:r>
        <w:t xml:space="preserve">All </w:t>
      </w:r>
      <w:r w:rsidR="00C916C7">
        <w:t>ICNS Conference</w:t>
      </w:r>
      <w:r>
        <w:t xml:space="preserve"> papers are published through IEEE.  </w:t>
      </w:r>
      <w:r w:rsidR="00D7462F" w:rsidRPr="00D7462F">
        <w:t xml:space="preserve">Download the </w:t>
      </w:r>
      <w:r w:rsidR="001B6252">
        <w:t>201</w:t>
      </w:r>
      <w:r w:rsidR="00D55070">
        <w:t>9</w:t>
      </w:r>
      <w:r w:rsidR="00C916C7">
        <w:t xml:space="preserve"> ICNS Conference</w:t>
      </w:r>
      <w:r w:rsidR="00D7462F" w:rsidRPr="00D7462F">
        <w:t xml:space="preserve"> official IEEE Copyright Form from </w:t>
      </w:r>
      <w:hyperlink r:id="rId16" w:history="1">
        <w:r w:rsidR="002F65B0">
          <w:rPr>
            <w:rStyle w:val="Hyperlink"/>
          </w:rPr>
          <w:t>icnsonline.org</w:t>
        </w:r>
      </w:hyperlink>
      <w:r w:rsidR="00D7462F" w:rsidRPr="00D7462F">
        <w:t xml:space="preserve">. Complete, and sign the form. Submit the form to the Publications Editor, via one of the following options: </w:t>
      </w:r>
    </w:p>
    <w:p w:rsidR="00D7462F" w:rsidRPr="00D7462F" w:rsidRDefault="00D7462F" w:rsidP="00E51987">
      <w:pPr>
        <w:pStyle w:val="ListBullet"/>
      </w:pPr>
      <w:r w:rsidRPr="00D7462F">
        <w:t>Scan to pdf or graphic file (jpg, gif, png</w:t>
      </w:r>
      <w:r w:rsidR="00122B55">
        <w:t>, tif</w:t>
      </w:r>
      <w:r w:rsidRPr="00D7462F">
        <w:t>) and email</w:t>
      </w:r>
    </w:p>
    <w:p w:rsidR="00D7462F" w:rsidRPr="00D7462F" w:rsidRDefault="00D7462F" w:rsidP="00E51987">
      <w:pPr>
        <w:pStyle w:val="ListBullet"/>
      </w:pPr>
      <w:r w:rsidRPr="00D7462F">
        <w:t>Fax</w:t>
      </w:r>
    </w:p>
    <w:p w:rsidR="00D7462F" w:rsidRPr="00D7462F" w:rsidRDefault="00D7462F" w:rsidP="00E51987">
      <w:pPr>
        <w:pStyle w:val="ListBullet"/>
      </w:pPr>
      <w:r w:rsidRPr="00D7462F">
        <w:lastRenderedPageBreak/>
        <w:t>Postal service (Please note: Overnight delivery service is recommended; in case their tracking service is required for lost documents).</w:t>
      </w:r>
    </w:p>
    <w:p w:rsidR="00D7462F" w:rsidRPr="00D7462F" w:rsidRDefault="00D7462F" w:rsidP="00D7462F">
      <w:pPr>
        <w:pStyle w:val="BodyText"/>
      </w:pPr>
      <w:r w:rsidRPr="00D7462F">
        <w:t>To:</w:t>
      </w:r>
    </w:p>
    <w:p w:rsidR="00D11D9E" w:rsidRPr="00AA38CF" w:rsidRDefault="00EB6BF6" w:rsidP="00BB0DC2">
      <w:pPr>
        <w:pStyle w:val="BodyText"/>
      </w:pPr>
      <w:r>
        <w:t>Tony Rossetti</w:t>
      </w:r>
    </w:p>
    <w:p w:rsidR="00D11D9E" w:rsidRPr="00AA38CF" w:rsidRDefault="00EB6BF6" w:rsidP="00BB0DC2">
      <w:pPr>
        <w:pStyle w:val="BodyText"/>
      </w:pPr>
      <w:r>
        <w:t>ALR International</w:t>
      </w:r>
    </w:p>
    <w:p w:rsidR="00E759E5" w:rsidRDefault="00EB6BF6" w:rsidP="00BB0DC2">
      <w:pPr>
        <w:pStyle w:val="BodyText"/>
      </w:pPr>
      <w:r>
        <w:t>3311 Dupree Avenue</w:t>
      </w:r>
    </w:p>
    <w:p w:rsidR="00E759E5" w:rsidRDefault="00EB6BF6" w:rsidP="00BB0DC2">
      <w:pPr>
        <w:pStyle w:val="BodyText"/>
      </w:pPr>
      <w:r>
        <w:t>Orlando, FL 32806-3411</w:t>
      </w:r>
    </w:p>
    <w:p w:rsidR="001B6252" w:rsidRDefault="001B6252" w:rsidP="00BB0DC2">
      <w:pPr>
        <w:pStyle w:val="BodyText"/>
        <w:rPr>
          <w:rStyle w:val="FollowedHyperlink"/>
        </w:rPr>
      </w:pPr>
      <w:hyperlink r:id="rId17" w:history="1">
        <w:r w:rsidR="003951D6">
          <w:rPr>
            <w:rStyle w:val="Hyperlink"/>
          </w:rPr>
          <w:t>pub.editor@icnsonline.org</w:t>
        </w:r>
      </w:hyperlink>
    </w:p>
    <w:p w:rsidR="00AA38CF" w:rsidRPr="00AA38CF" w:rsidRDefault="00AA38CF" w:rsidP="00BB0DC2">
      <w:pPr>
        <w:pStyle w:val="BodyText"/>
      </w:pPr>
      <w:r w:rsidRPr="00AA38CF">
        <w:t xml:space="preserve">Fax: </w:t>
      </w:r>
      <w:r w:rsidR="00DB711E">
        <w:t>888</w:t>
      </w:r>
      <w:r w:rsidR="00150497">
        <w:t>-</w:t>
      </w:r>
      <w:r w:rsidR="00413145">
        <w:t>338</w:t>
      </w:r>
      <w:r w:rsidR="00150497">
        <w:t>-</w:t>
      </w:r>
      <w:r w:rsidR="00413145">
        <w:t>3537</w:t>
      </w:r>
      <w:r w:rsidR="008D642B">
        <w:t xml:space="preserve"> (toll free)</w:t>
      </w:r>
    </w:p>
    <w:p w:rsidR="007536D7" w:rsidRPr="007536D7" w:rsidRDefault="003951D6" w:rsidP="007536D7">
      <w:pPr>
        <w:pStyle w:val="BodyText"/>
        <w:rPr>
          <w:b/>
        </w:rPr>
      </w:pPr>
      <w:r>
        <w:rPr>
          <w:b/>
        </w:rPr>
        <w:t>Papers</w:t>
      </w:r>
      <w:r w:rsidR="007536D7" w:rsidRPr="007536D7">
        <w:rPr>
          <w:b/>
        </w:rPr>
        <w:t xml:space="preserve"> must be received no later than </w:t>
      </w:r>
      <w:r w:rsidR="00BA053A">
        <w:rPr>
          <w:b/>
          <w:bCs/>
          <w:i/>
          <w:iCs/>
          <w:u w:val="single"/>
        </w:rPr>
        <w:t>March 1</w:t>
      </w:r>
      <w:r w:rsidR="00EE5369" w:rsidRPr="003951D6">
        <w:rPr>
          <w:b/>
          <w:bCs/>
          <w:i/>
          <w:iCs/>
          <w:sz w:val="20"/>
          <w:u w:val="single"/>
        </w:rPr>
        <w:t>,</w:t>
      </w:r>
      <w:r>
        <w:rPr>
          <w:b/>
          <w:bCs/>
          <w:i/>
          <w:iCs/>
          <w:sz w:val="20"/>
          <w:u w:val="single"/>
        </w:rPr>
        <w:t> </w:t>
      </w:r>
      <w:r w:rsidR="001B6252">
        <w:rPr>
          <w:b/>
          <w:bCs/>
          <w:i/>
          <w:iCs/>
          <w:u w:val="single"/>
        </w:rPr>
        <w:t>201</w:t>
      </w:r>
      <w:r w:rsidR="005B16CC">
        <w:rPr>
          <w:b/>
          <w:bCs/>
          <w:i/>
          <w:iCs/>
          <w:u w:val="single"/>
        </w:rPr>
        <w:t>9</w:t>
      </w:r>
      <w:r w:rsidR="007536D7" w:rsidRPr="007536D7">
        <w:rPr>
          <w:b/>
        </w:rPr>
        <w:t xml:space="preserve"> to ensure adequate time for review and publication.</w:t>
      </w:r>
      <w:r>
        <w:rPr>
          <w:b/>
        </w:rPr>
        <w:t xml:space="preserve"> Presentations and IEEE Copyright Forms must be received no later than </w:t>
      </w:r>
      <w:r w:rsidRPr="003951D6">
        <w:rPr>
          <w:b/>
          <w:i/>
          <w:u w:val="single"/>
        </w:rPr>
        <w:t>April 5, 2019</w:t>
      </w:r>
    </w:p>
    <w:p w:rsidR="00EE63BC" w:rsidRDefault="00EE63BC" w:rsidP="007536D7">
      <w:pPr>
        <w:pStyle w:val="BodyText"/>
      </w:pPr>
      <w:r>
        <w:t xml:space="preserve">Please be aware of any additional release requirements that you may have above and beyond the ones imposed by this conference.  Of particular interest are project sponsor and customer releases.  Many companies also have their own publication release processes that must be satisfied prior to submitting the paper to the </w:t>
      </w:r>
      <w:r w:rsidR="001B6252">
        <w:t>201</w:t>
      </w:r>
      <w:r w:rsidR="005B16CC">
        <w:t>9</w:t>
      </w:r>
      <w:r w:rsidR="006210A8">
        <w:t xml:space="preserve"> ICNS </w:t>
      </w:r>
      <w:r>
        <w:t>C</w:t>
      </w:r>
      <w:r w:rsidR="006210A8">
        <w:t>onference</w:t>
      </w:r>
      <w:r>
        <w:t>.  Remember</w:t>
      </w:r>
      <w:r w:rsidR="00045604">
        <w:t xml:space="preserve"> that it becomes public domain </w:t>
      </w:r>
      <w:r>
        <w:t>once you upload it.</w:t>
      </w:r>
    </w:p>
    <w:p w:rsidR="00D11D9E" w:rsidRDefault="00D11D9E" w:rsidP="00023281">
      <w:pPr>
        <w:pStyle w:val="Heading1"/>
      </w:pPr>
      <w:r>
        <w:t>Get Started!</w:t>
      </w:r>
    </w:p>
    <w:p w:rsidR="00D11D9E" w:rsidRDefault="00D11D9E" w:rsidP="00BB0DC2">
      <w:pPr>
        <w:pStyle w:val="BodyText"/>
      </w:pPr>
      <w:r>
        <w:t>You’ve made it through all the instructions, and you’re ready to write your paper.  So, what’s next?</w:t>
      </w:r>
    </w:p>
    <w:p w:rsidR="00D11D9E" w:rsidRDefault="00D11D9E" w:rsidP="00BB0DC2">
      <w:pPr>
        <w:pStyle w:val="BodyText"/>
      </w:pPr>
      <w:r>
        <w:t>There are several ways to get started, depending on your familiarity with Microsoft</w:t>
      </w:r>
      <w:r>
        <w:rPr>
          <w:vertAlign w:val="superscript"/>
        </w:rPr>
        <w:sym w:font="Symbol" w:char="F0D2"/>
      </w:r>
      <w:r>
        <w:t xml:space="preserve"> Word. </w:t>
      </w:r>
    </w:p>
    <w:p w:rsidR="00D11D9E" w:rsidRDefault="00D11D9E">
      <w:pPr>
        <w:pStyle w:val="Heading2"/>
      </w:pPr>
      <w:r>
        <w:t>Novice</w:t>
      </w:r>
      <w:r w:rsidR="00530BDE">
        <w:t xml:space="preserve"> </w:t>
      </w:r>
      <w:r w:rsidR="008B5399">
        <w:t>ICNS</w:t>
      </w:r>
      <w:r w:rsidR="00530BDE">
        <w:t xml:space="preserve"> Authors</w:t>
      </w:r>
    </w:p>
    <w:p w:rsidR="00D11D9E" w:rsidRDefault="00D11D9E" w:rsidP="00BB0DC2">
      <w:pPr>
        <w:pStyle w:val="BodyText"/>
      </w:pPr>
      <w:r>
        <w:t xml:space="preserve">Use these instructions </w:t>
      </w:r>
      <w:r w:rsidR="00530BDE">
        <w:t>as a baseline for your paper, which allows you to “write</w:t>
      </w:r>
      <w:r>
        <w:t xml:space="preserve"> over” the current text.</w:t>
      </w:r>
    </w:p>
    <w:p w:rsidR="00D11D9E" w:rsidRDefault="00D11D9E" w:rsidP="00F83CB0">
      <w:pPr>
        <w:pStyle w:val="ListBullet"/>
      </w:pPr>
      <w:r>
        <w:t xml:space="preserve">First, save this file under a new name, </w:t>
      </w:r>
      <w:r w:rsidR="006915F3">
        <w:t>as</w:t>
      </w:r>
      <w:r>
        <w:t xml:space="preserve"> 115</w:t>
      </w:r>
      <w:r w:rsidR="005B4372">
        <w:t>johns</w:t>
      </w:r>
      <w:r>
        <w:t>.doc (File, Save As, “new name”).</w:t>
      </w:r>
    </w:p>
    <w:p w:rsidR="00D11D9E" w:rsidRDefault="00D11D9E" w:rsidP="00F83CB0">
      <w:pPr>
        <w:pStyle w:val="ListBullet"/>
      </w:pPr>
      <w:r>
        <w:t>Delete the first line of the existing title.</w:t>
      </w:r>
    </w:p>
    <w:p w:rsidR="00D11D9E" w:rsidRDefault="00D11D9E" w:rsidP="00F83CB0">
      <w:pPr>
        <w:pStyle w:val="ListBullet"/>
      </w:pPr>
      <w:r>
        <w:lastRenderedPageBreak/>
        <w:t xml:space="preserve">Use your mouse to highlight the second line of the title, </w:t>
      </w:r>
      <w:r w:rsidR="00CD75BE">
        <w:t>and then</w:t>
      </w:r>
      <w:r>
        <w:t xml:space="preserve"> type the title of your paper in its place.</w:t>
      </w:r>
    </w:p>
    <w:p w:rsidR="00D11D9E" w:rsidRDefault="00D11D9E" w:rsidP="00F83CB0">
      <w:pPr>
        <w:pStyle w:val="ListBullet"/>
      </w:pPr>
      <w:r>
        <w:t>Do the same for the “author” lines (note, hitting “return” at the end of an author line will automatically open up another author line).</w:t>
      </w:r>
    </w:p>
    <w:p w:rsidR="00D11D9E" w:rsidRDefault="00D11D9E" w:rsidP="00F83CB0">
      <w:pPr>
        <w:pStyle w:val="ListBullet"/>
      </w:pPr>
      <w:r>
        <w:t>Delete the third line that contains information about multiple authors from the same company.</w:t>
      </w:r>
    </w:p>
    <w:p w:rsidR="00D11D9E" w:rsidRDefault="009D1CD6" w:rsidP="00F83CB0">
      <w:pPr>
        <w:pStyle w:val="ListBullet"/>
      </w:pPr>
      <w:r>
        <w:t xml:space="preserve">Replace the </w:t>
      </w:r>
      <w:r w:rsidR="00FD657A">
        <w:t xml:space="preserve">abstract </w:t>
      </w:r>
      <w:r>
        <w:t>t</w:t>
      </w:r>
      <w:r w:rsidR="00D11D9E">
        <w:t xml:space="preserve">itle </w:t>
      </w:r>
      <w:r w:rsidR="00FD657A">
        <w:t>with your a</w:t>
      </w:r>
      <w:r w:rsidR="00BF24C9">
        <w:t>bstract</w:t>
      </w:r>
      <w:r w:rsidR="00FD657A">
        <w:t xml:space="preserve"> title and replace the abstract text with your abstract text</w:t>
      </w:r>
      <w:r w:rsidR="00D11D9E">
        <w:t>.</w:t>
      </w:r>
    </w:p>
    <w:p w:rsidR="00D11D9E" w:rsidRDefault="00D11D9E" w:rsidP="00F83CB0">
      <w:pPr>
        <w:pStyle w:val="ListBullet"/>
      </w:pPr>
      <w:r>
        <w:t>Continue replacing parts until you’re comfortable with how things work, then start adding your own elements by using the “Styles” box on the left side of the Formatting Toolbar.</w:t>
      </w:r>
    </w:p>
    <w:p w:rsidR="00D11D9E" w:rsidRDefault="00D11D9E" w:rsidP="00137255">
      <w:pPr>
        <w:pStyle w:val="Heading2"/>
      </w:pPr>
      <w:r>
        <w:t>Intermediate</w:t>
      </w:r>
      <w:r w:rsidR="009D1CD6">
        <w:t xml:space="preserve"> </w:t>
      </w:r>
      <w:r w:rsidR="008B5399">
        <w:t>ICNS</w:t>
      </w:r>
      <w:r w:rsidR="009D1CD6">
        <w:t xml:space="preserve"> Authors</w:t>
      </w:r>
    </w:p>
    <w:p w:rsidR="00D11D9E" w:rsidRDefault="00D11D9E" w:rsidP="00BB0DC2">
      <w:pPr>
        <w:pStyle w:val="BodyText"/>
      </w:pPr>
      <w:r>
        <w:t>Use this file as a template.</w:t>
      </w:r>
    </w:p>
    <w:p w:rsidR="00D11D9E" w:rsidRDefault="00D11D9E" w:rsidP="00F83CB0">
      <w:pPr>
        <w:pStyle w:val="ListBullet"/>
      </w:pPr>
      <w:r>
        <w:t xml:space="preserve">Save this file under a new name (e.g., </w:t>
      </w:r>
      <w:r w:rsidR="00BF24C9">
        <w:t>115johns</w:t>
      </w:r>
      <w:r>
        <w:t>.doc)</w:t>
      </w:r>
    </w:p>
    <w:p w:rsidR="00D11D9E" w:rsidRDefault="00D11D9E" w:rsidP="00F83CB0">
      <w:pPr>
        <w:pStyle w:val="ListBullet"/>
      </w:pPr>
      <w:r>
        <w:t>Delete all of the text (Edit/Select All, Edit/Clear).</w:t>
      </w:r>
    </w:p>
    <w:p w:rsidR="00D11D9E" w:rsidRDefault="00D11D9E" w:rsidP="00F83CB0">
      <w:pPr>
        <w:pStyle w:val="ListBullet"/>
      </w:pPr>
      <w:r>
        <w:t>Save the (empty) file again, and start writing.  All of the necessary styles will be available to you via th</w:t>
      </w:r>
      <w:r w:rsidR="009D1CD6">
        <w:t>e Styles box on the Formatting toolb</w:t>
      </w:r>
      <w:r>
        <w:t>ar.</w:t>
      </w:r>
    </w:p>
    <w:p w:rsidR="00D11D9E" w:rsidRPr="00954A9F" w:rsidRDefault="00D11D9E" w:rsidP="00954A9F">
      <w:pPr>
        <w:pStyle w:val="Heading2"/>
      </w:pPr>
      <w:r w:rsidRPr="00954A9F">
        <w:t>Expert</w:t>
      </w:r>
      <w:r w:rsidR="009D1CD6" w:rsidRPr="00954A9F">
        <w:t xml:space="preserve"> </w:t>
      </w:r>
      <w:r w:rsidR="008B5399">
        <w:t>ICNS</w:t>
      </w:r>
      <w:r w:rsidR="009D1CD6" w:rsidRPr="00954A9F">
        <w:t xml:space="preserve"> Authors</w:t>
      </w:r>
    </w:p>
    <w:p w:rsidR="00BF24C9" w:rsidRDefault="009D1CD6" w:rsidP="00BB0DC2">
      <w:pPr>
        <w:pStyle w:val="BodyText"/>
      </w:pPr>
      <w:r>
        <w:t>If you know about t</w:t>
      </w:r>
      <w:r w:rsidR="00D11D9E">
        <w:t xml:space="preserve">emplates, and how to use them, you can extract the template from this file, and use it to build your paper.  </w:t>
      </w:r>
      <w:r w:rsidR="00D11D9E" w:rsidRPr="00241EB7">
        <w:rPr>
          <w:b/>
          <w:bCs/>
        </w:rPr>
        <w:t>Hint:</w:t>
      </w:r>
      <w:r w:rsidR="00D11D9E" w:rsidRPr="009D1CD6">
        <w:t xml:space="preserve"> remove all of the text from this file (Edit/Select All, Edit/Clear), then save as a template (File/Save </w:t>
      </w:r>
      <w:r w:rsidR="00692BEE" w:rsidRPr="009D1CD6">
        <w:t>as</w:t>
      </w:r>
      <w:r w:rsidR="00D11D9E" w:rsidRPr="009D1CD6">
        <w:t>, select Document Type – “Document Template (*.dot</w:t>
      </w:r>
      <w:r w:rsidR="005B16CC">
        <w:t>,*.dotx</w:t>
      </w:r>
      <w:r w:rsidR="00D11D9E" w:rsidRPr="009D1CD6">
        <w:t>),” name your template</w:t>
      </w:r>
      <w:r w:rsidR="00806115" w:rsidRPr="009D1CD6">
        <w:t xml:space="preserve"> (e.g. </w:t>
      </w:r>
      <w:r w:rsidR="001B6252">
        <w:t>201</w:t>
      </w:r>
      <w:r w:rsidR="005B16CC">
        <w:t>9</w:t>
      </w:r>
      <w:r w:rsidR="00AA3FDB">
        <w:t>ICNS</w:t>
      </w:r>
      <w:r w:rsidR="00806115" w:rsidRPr="009D1CD6">
        <w:t>.dot</w:t>
      </w:r>
      <w:r w:rsidR="005B16CC">
        <w:t>(x)</w:t>
      </w:r>
      <w:r w:rsidR="00806115" w:rsidRPr="009D1CD6">
        <w:t>)</w:t>
      </w:r>
      <w:r w:rsidRPr="009D1CD6">
        <w:t>, and Save.</w:t>
      </w:r>
    </w:p>
    <w:p w:rsidR="00E03486" w:rsidRDefault="00E03486" w:rsidP="001D714D">
      <w:pPr>
        <w:pStyle w:val="Author"/>
      </w:pPr>
    </w:p>
    <w:p w:rsidR="005F0816" w:rsidRPr="00C916C7" w:rsidRDefault="001B6252" w:rsidP="005F0816">
      <w:pPr>
        <w:pStyle w:val="Author"/>
      </w:pPr>
      <w:r>
        <w:t>201</w:t>
      </w:r>
      <w:r w:rsidR="005B16CC">
        <w:t>9</w:t>
      </w:r>
      <w:r w:rsidR="005F0816" w:rsidRPr="001D714D">
        <w:t xml:space="preserve"> </w:t>
      </w:r>
      <w:r w:rsidR="005F0816" w:rsidRPr="00C916C7">
        <w:t>Integrated Communications Navigation and Surveillance</w:t>
      </w:r>
      <w:r w:rsidR="005F0816">
        <w:t xml:space="preserve"> (ICNS) Conference</w:t>
      </w:r>
    </w:p>
    <w:p w:rsidR="00137255" w:rsidRDefault="005F0816" w:rsidP="005F0816">
      <w:pPr>
        <w:pStyle w:val="Author"/>
        <w:sectPr w:rsidR="00137255" w:rsidSect="00DB711E">
          <w:type w:val="continuous"/>
          <w:pgSz w:w="12240" w:h="15840" w:code="1"/>
          <w:pgMar w:top="1152" w:right="1152" w:bottom="1800" w:left="1152" w:header="720" w:footer="1152" w:gutter="0"/>
          <w:cols w:num="2" w:space="432"/>
        </w:sectPr>
      </w:pPr>
      <w:r>
        <w:t xml:space="preserve">April </w:t>
      </w:r>
      <w:r w:rsidR="005B16CC">
        <w:t>9-11</w:t>
      </w:r>
      <w:r w:rsidR="00102C27">
        <w:t xml:space="preserve">, </w:t>
      </w:r>
      <w:r w:rsidR="001B6252">
        <w:t>201</w:t>
      </w:r>
      <w:r w:rsidR="005B16CC">
        <w:t>9</w:t>
      </w:r>
    </w:p>
    <w:p w:rsidR="00D11D9E" w:rsidRPr="00F377DB" w:rsidRDefault="00D11D9E" w:rsidP="00F377DB">
      <w:pPr>
        <w:pStyle w:val="Author"/>
      </w:pPr>
    </w:p>
    <w:sectPr w:rsidR="00D11D9E" w:rsidRPr="00F377DB" w:rsidSect="00DB711E">
      <w:type w:val="continuous"/>
      <w:pgSz w:w="12240" w:h="15840" w:code="1"/>
      <w:pgMar w:top="1152" w:right="1152" w:bottom="1800" w:left="1152" w:header="720" w:footer="1152"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182" w:rsidRDefault="009C1182">
      <w:r>
        <w:separator/>
      </w:r>
    </w:p>
  </w:endnote>
  <w:endnote w:type="continuationSeparator" w:id="0">
    <w:p w:rsidR="009C1182" w:rsidRDefault="009C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182" w:rsidRDefault="009C1182">
      <w:r>
        <w:separator/>
      </w:r>
    </w:p>
  </w:footnote>
  <w:footnote w:type="continuationSeparator" w:id="0">
    <w:p w:rsidR="009C1182" w:rsidRDefault="009C1182">
      <w:r>
        <w:continuationSeparator/>
      </w:r>
    </w:p>
  </w:footnote>
  <w:footnote w:id="1">
    <w:p w:rsidR="008A6518" w:rsidRDefault="008A6518" w:rsidP="00122B55">
      <w:pPr>
        <w:pStyle w:val="FootnoteText"/>
      </w:pPr>
      <w:r>
        <w:rPr>
          <w:rStyle w:val="FootnoteReference"/>
        </w:rPr>
        <w:footnoteRef/>
      </w:r>
      <w:r>
        <w:t>Footnote 1 [Footnote Text]</w:t>
      </w:r>
    </w:p>
  </w:footnote>
  <w:footnote w:id="2">
    <w:p w:rsidR="008A6518" w:rsidRDefault="008A6518">
      <w:pPr>
        <w:pStyle w:val="FootnoteText"/>
      </w:pPr>
      <w:r>
        <w:rPr>
          <w:rStyle w:val="FootnoteReference"/>
        </w:rPr>
        <w:footnoteRef/>
      </w:r>
      <w:r>
        <w:t>Footnote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9A7C9C"/>
    <w:lvl w:ilvl="0">
      <w:start w:val="1"/>
      <w:numFmt w:val="decimal"/>
      <w:lvlText w:val="%1."/>
      <w:lvlJc w:val="left"/>
      <w:pPr>
        <w:tabs>
          <w:tab w:val="num" w:pos="1800"/>
        </w:tabs>
        <w:ind w:left="1800" w:hanging="360"/>
      </w:pPr>
    </w:lvl>
  </w:abstractNum>
  <w:abstractNum w:abstractNumId="1">
    <w:nsid w:val="FFFFFF7D"/>
    <w:multiLevelType w:val="singleLevel"/>
    <w:tmpl w:val="288A9576"/>
    <w:lvl w:ilvl="0">
      <w:start w:val="1"/>
      <w:numFmt w:val="decimal"/>
      <w:lvlText w:val="%1."/>
      <w:lvlJc w:val="left"/>
      <w:pPr>
        <w:tabs>
          <w:tab w:val="num" w:pos="1440"/>
        </w:tabs>
        <w:ind w:left="1440" w:hanging="360"/>
      </w:pPr>
    </w:lvl>
  </w:abstractNum>
  <w:abstractNum w:abstractNumId="2">
    <w:nsid w:val="FFFFFF7E"/>
    <w:multiLevelType w:val="singleLevel"/>
    <w:tmpl w:val="A726F0BC"/>
    <w:lvl w:ilvl="0">
      <w:start w:val="1"/>
      <w:numFmt w:val="decimal"/>
      <w:lvlText w:val="%1."/>
      <w:lvlJc w:val="left"/>
      <w:pPr>
        <w:tabs>
          <w:tab w:val="num" w:pos="1080"/>
        </w:tabs>
        <w:ind w:left="1080" w:hanging="360"/>
      </w:pPr>
    </w:lvl>
  </w:abstractNum>
  <w:abstractNum w:abstractNumId="3">
    <w:nsid w:val="FFFFFF7F"/>
    <w:multiLevelType w:val="singleLevel"/>
    <w:tmpl w:val="92F42B4E"/>
    <w:lvl w:ilvl="0">
      <w:start w:val="1"/>
      <w:numFmt w:val="decimal"/>
      <w:lvlText w:val="%1."/>
      <w:lvlJc w:val="left"/>
      <w:pPr>
        <w:tabs>
          <w:tab w:val="num" w:pos="720"/>
        </w:tabs>
        <w:ind w:left="720" w:hanging="360"/>
      </w:pPr>
    </w:lvl>
  </w:abstractNum>
  <w:abstractNum w:abstractNumId="4">
    <w:nsid w:val="FFFFFF80"/>
    <w:multiLevelType w:val="singleLevel"/>
    <w:tmpl w:val="075A6230"/>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A100F4DC"/>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6082B2F0"/>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AADAE2A4"/>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0DA601C"/>
    <w:lvl w:ilvl="0">
      <w:start w:val="1"/>
      <w:numFmt w:val="decimal"/>
      <w:lvlText w:val="%1."/>
      <w:lvlJc w:val="left"/>
      <w:pPr>
        <w:tabs>
          <w:tab w:val="num" w:pos="360"/>
        </w:tabs>
        <w:ind w:left="360" w:hanging="360"/>
      </w:pPr>
    </w:lvl>
  </w:abstractNum>
  <w:abstractNum w:abstractNumId="9">
    <w:nsid w:val="FFFFFF89"/>
    <w:multiLevelType w:val="singleLevel"/>
    <w:tmpl w:val="F7482986"/>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09A3A63"/>
    <w:multiLevelType w:val="hybridMultilevel"/>
    <w:tmpl w:val="C406D480"/>
    <w:lvl w:ilvl="0" w:tplc="475275E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02035D3B"/>
    <w:multiLevelType w:val="multilevel"/>
    <w:tmpl w:val="5810B53A"/>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65F082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0EF45A58"/>
    <w:multiLevelType w:val="multilevel"/>
    <w:tmpl w:val="0409001F"/>
    <w:lvl w:ilvl="0">
      <w:start w:val="1"/>
      <w:numFmt w:val="decimal"/>
      <w:lvlText w:val="%1."/>
      <w:lvlJc w:val="left"/>
      <w:pPr>
        <w:tabs>
          <w:tab w:val="num" w:pos="420"/>
        </w:tabs>
        <w:ind w:left="420" w:hanging="360"/>
      </w:pPr>
      <w:rPr>
        <w:sz w:val="22"/>
        <w:szCs w:val="22"/>
      </w:rPr>
    </w:lvl>
    <w:lvl w:ilvl="1">
      <w:start w:val="1"/>
      <w:numFmt w:val="decimal"/>
      <w:lvlText w:val="%1.%2."/>
      <w:lvlJc w:val="left"/>
      <w:pPr>
        <w:tabs>
          <w:tab w:val="num" w:pos="1140"/>
        </w:tabs>
        <w:ind w:left="852" w:hanging="432"/>
      </w:pPr>
      <w:rPr>
        <w:rFonts w:hint="default"/>
      </w:rPr>
    </w:lvl>
    <w:lvl w:ilvl="2">
      <w:start w:val="1"/>
      <w:numFmt w:val="decimal"/>
      <w:lvlText w:val="%1.%2.%3."/>
      <w:lvlJc w:val="left"/>
      <w:pPr>
        <w:tabs>
          <w:tab w:val="num" w:pos="1860"/>
        </w:tabs>
        <w:ind w:left="1284" w:hanging="504"/>
      </w:pPr>
      <w:rPr>
        <w:rFonts w:hint="default"/>
      </w:rPr>
    </w:lvl>
    <w:lvl w:ilvl="3">
      <w:start w:val="1"/>
      <w:numFmt w:val="decimal"/>
      <w:lvlText w:val="%1.%2.%3.%4."/>
      <w:lvlJc w:val="left"/>
      <w:pPr>
        <w:tabs>
          <w:tab w:val="num" w:pos="2580"/>
        </w:tabs>
        <w:ind w:left="1788" w:hanging="648"/>
      </w:pPr>
      <w:rPr>
        <w:rFonts w:hint="default"/>
      </w:rPr>
    </w:lvl>
    <w:lvl w:ilvl="4">
      <w:start w:val="1"/>
      <w:numFmt w:val="decimal"/>
      <w:lvlText w:val="%1.%2.%3.%4.%5."/>
      <w:lvlJc w:val="left"/>
      <w:pPr>
        <w:tabs>
          <w:tab w:val="num" w:pos="3300"/>
        </w:tabs>
        <w:ind w:left="2292" w:hanging="792"/>
      </w:pPr>
      <w:rPr>
        <w:rFonts w:hint="default"/>
      </w:rPr>
    </w:lvl>
    <w:lvl w:ilvl="5">
      <w:start w:val="1"/>
      <w:numFmt w:val="decimal"/>
      <w:lvlText w:val="%1.%2.%3.%4.%5.%6."/>
      <w:lvlJc w:val="left"/>
      <w:pPr>
        <w:tabs>
          <w:tab w:val="num" w:pos="4020"/>
        </w:tabs>
        <w:ind w:left="2796" w:hanging="936"/>
      </w:pPr>
      <w:rPr>
        <w:rFonts w:hint="default"/>
      </w:rPr>
    </w:lvl>
    <w:lvl w:ilvl="6">
      <w:start w:val="1"/>
      <w:numFmt w:val="decimal"/>
      <w:lvlText w:val="%1.%2.%3.%4.%5.%6.%7."/>
      <w:lvlJc w:val="left"/>
      <w:pPr>
        <w:tabs>
          <w:tab w:val="num" w:pos="4380"/>
        </w:tabs>
        <w:ind w:left="3300" w:hanging="1080"/>
      </w:pPr>
      <w:rPr>
        <w:rFonts w:hint="default"/>
      </w:rPr>
    </w:lvl>
    <w:lvl w:ilvl="7">
      <w:start w:val="1"/>
      <w:numFmt w:val="decimal"/>
      <w:lvlText w:val="%1.%2.%3.%4.%5.%6.%7.%8."/>
      <w:lvlJc w:val="left"/>
      <w:pPr>
        <w:tabs>
          <w:tab w:val="num" w:pos="5100"/>
        </w:tabs>
        <w:ind w:left="3804" w:hanging="1224"/>
      </w:pPr>
      <w:rPr>
        <w:rFonts w:hint="default"/>
      </w:rPr>
    </w:lvl>
    <w:lvl w:ilvl="8">
      <w:start w:val="1"/>
      <w:numFmt w:val="decimal"/>
      <w:lvlText w:val="%1.%2.%3.%4.%5.%6.%7.%8.%9."/>
      <w:lvlJc w:val="left"/>
      <w:pPr>
        <w:tabs>
          <w:tab w:val="num" w:pos="5820"/>
        </w:tabs>
        <w:ind w:left="4380" w:hanging="1440"/>
      </w:pPr>
      <w:rPr>
        <w:rFonts w:hint="default"/>
      </w:rPr>
    </w:lvl>
  </w:abstractNum>
  <w:abstractNum w:abstractNumId="15">
    <w:nsid w:val="108D1EED"/>
    <w:multiLevelType w:val="multilevel"/>
    <w:tmpl w:val="1158DAC0"/>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16">
    <w:nsid w:val="11C445D7"/>
    <w:multiLevelType w:val="hybridMultilevel"/>
    <w:tmpl w:val="1158D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1C005AD5"/>
    <w:multiLevelType w:val="multilevel"/>
    <w:tmpl w:val="45309FCA"/>
    <w:lvl w:ilvl="0">
      <w:start w:val="1"/>
      <w:numFmt w:val="decimal"/>
      <w:lvlText w:val="%1."/>
      <w:lvlJc w:val="left"/>
      <w:pPr>
        <w:tabs>
          <w:tab w:val="num" w:pos="420"/>
        </w:tabs>
        <w:ind w:left="420" w:hanging="360"/>
      </w:p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18">
    <w:nsid w:val="1CB90D36"/>
    <w:multiLevelType w:val="hybridMultilevel"/>
    <w:tmpl w:val="EEDC10E0"/>
    <w:lvl w:ilvl="0" w:tplc="0C2C73E0">
      <w:start w:val="1"/>
      <w:numFmt w:val="upperLetter"/>
      <w:pStyle w:val="Lettered"/>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F7F10B6"/>
    <w:multiLevelType w:val="hybridMultilevel"/>
    <w:tmpl w:val="139A4C4C"/>
    <w:lvl w:ilvl="0" w:tplc="355A4B66">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6D60CA0"/>
    <w:multiLevelType w:val="hybridMultilevel"/>
    <w:tmpl w:val="0EDC6602"/>
    <w:lvl w:ilvl="0" w:tplc="04090001">
      <w:start w:val="1"/>
      <w:numFmt w:val="bullet"/>
      <w:lvlText w:val=""/>
      <w:lvlJc w:val="left"/>
      <w:pPr>
        <w:tabs>
          <w:tab w:val="num" w:pos="1008"/>
        </w:tabs>
        <w:ind w:left="1008" w:hanging="360"/>
      </w:pPr>
      <w:rPr>
        <w:rFonts w:ascii="Symbol" w:hAnsi="Symbol" w:cs="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cs="Wingdings" w:hint="default"/>
      </w:rPr>
    </w:lvl>
    <w:lvl w:ilvl="3" w:tplc="04090001">
      <w:start w:val="1"/>
      <w:numFmt w:val="bullet"/>
      <w:lvlText w:val=""/>
      <w:lvlJc w:val="left"/>
      <w:pPr>
        <w:tabs>
          <w:tab w:val="num" w:pos="3168"/>
        </w:tabs>
        <w:ind w:left="3168" w:hanging="360"/>
      </w:pPr>
      <w:rPr>
        <w:rFonts w:ascii="Symbol" w:hAnsi="Symbol" w:cs="Symbol" w:hint="default"/>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start w:val="1"/>
      <w:numFmt w:val="bullet"/>
      <w:lvlText w:val=""/>
      <w:lvlJc w:val="left"/>
      <w:pPr>
        <w:tabs>
          <w:tab w:val="num" w:pos="4608"/>
        </w:tabs>
        <w:ind w:left="4608" w:hanging="360"/>
      </w:pPr>
      <w:rPr>
        <w:rFonts w:ascii="Wingdings" w:hAnsi="Wingdings" w:cs="Wingdings" w:hint="default"/>
      </w:rPr>
    </w:lvl>
    <w:lvl w:ilvl="6" w:tplc="04090001">
      <w:start w:val="1"/>
      <w:numFmt w:val="bullet"/>
      <w:lvlText w:val=""/>
      <w:lvlJc w:val="left"/>
      <w:pPr>
        <w:tabs>
          <w:tab w:val="num" w:pos="5328"/>
        </w:tabs>
        <w:ind w:left="5328" w:hanging="360"/>
      </w:pPr>
      <w:rPr>
        <w:rFonts w:ascii="Symbol" w:hAnsi="Symbol" w:cs="Symbol" w:hint="default"/>
      </w:rPr>
    </w:lvl>
    <w:lvl w:ilvl="7" w:tplc="04090003">
      <w:start w:val="1"/>
      <w:numFmt w:val="bullet"/>
      <w:lvlText w:val="o"/>
      <w:lvlJc w:val="left"/>
      <w:pPr>
        <w:tabs>
          <w:tab w:val="num" w:pos="6048"/>
        </w:tabs>
        <w:ind w:left="6048" w:hanging="360"/>
      </w:pPr>
      <w:rPr>
        <w:rFonts w:ascii="Courier New" w:hAnsi="Courier New" w:cs="Courier New" w:hint="default"/>
      </w:rPr>
    </w:lvl>
    <w:lvl w:ilvl="8" w:tplc="04090005">
      <w:start w:val="1"/>
      <w:numFmt w:val="bullet"/>
      <w:lvlText w:val=""/>
      <w:lvlJc w:val="left"/>
      <w:pPr>
        <w:tabs>
          <w:tab w:val="num" w:pos="6768"/>
        </w:tabs>
        <w:ind w:left="6768" w:hanging="360"/>
      </w:pPr>
      <w:rPr>
        <w:rFonts w:ascii="Wingdings" w:hAnsi="Wingdings" w:cs="Wingdings" w:hint="default"/>
      </w:rPr>
    </w:lvl>
  </w:abstractNum>
  <w:abstractNum w:abstractNumId="21">
    <w:nsid w:val="29F97A14"/>
    <w:multiLevelType w:val="multilevel"/>
    <w:tmpl w:val="0409001F"/>
    <w:lvl w:ilvl="0">
      <w:start w:val="1"/>
      <w:numFmt w:val="decimal"/>
      <w:lvlText w:val="%1."/>
      <w:lvlJc w:val="left"/>
      <w:pPr>
        <w:tabs>
          <w:tab w:val="num" w:pos="420"/>
        </w:tabs>
        <w:ind w:left="420" w:hanging="360"/>
      </w:pPr>
      <w:rPr>
        <w:sz w:val="22"/>
        <w:szCs w:val="22"/>
      </w:rPr>
    </w:lvl>
    <w:lvl w:ilvl="1">
      <w:start w:val="1"/>
      <w:numFmt w:val="decimal"/>
      <w:lvlText w:val="%1.%2."/>
      <w:lvlJc w:val="left"/>
      <w:pPr>
        <w:tabs>
          <w:tab w:val="num" w:pos="1140"/>
        </w:tabs>
        <w:ind w:left="852" w:hanging="432"/>
      </w:pPr>
      <w:rPr>
        <w:rFonts w:hint="default"/>
      </w:rPr>
    </w:lvl>
    <w:lvl w:ilvl="2">
      <w:start w:val="1"/>
      <w:numFmt w:val="decimal"/>
      <w:lvlText w:val="%1.%2.%3."/>
      <w:lvlJc w:val="left"/>
      <w:pPr>
        <w:tabs>
          <w:tab w:val="num" w:pos="1860"/>
        </w:tabs>
        <w:ind w:left="1284" w:hanging="504"/>
      </w:pPr>
      <w:rPr>
        <w:rFonts w:hint="default"/>
      </w:rPr>
    </w:lvl>
    <w:lvl w:ilvl="3">
      <w:start w:val="1"/>
      <w:numFmt w:val="decimal"/>
      <w:lvlText w:val="%1.%2.%3.%4."/>
      <w:lvlJc w:val="left"/>
      <w:pPr>
        <w:tabs>
          <w:tab w:val="num" w:pos="2580"/>
        </w:tabs>
        <w:ind w:left="1788" w:hanging="648"/>
      </w:pPr>
      <w:rPr>
        <w:rFonts w:hint="default"/>
      </w:rPr>
    </w:lvl>
    <w:lvl w:ilvl="4">
      <w:start w:val="1"/>
      <w:numFmt w:val="decimal"/>
      <w:lvlText w:val="%1.%2.%3.%4.%5."/>
      <w:lvlJc w:val="left"/>
      <w:pPr>
        <w:tabs>
          <w:tab w:val="num" w:pos="3300"/>
        </w:tabs>
        <w:ind w:left="2292" w:hanging="792"/>
      </w:pPr>
      <w:rPr>
        <w:rFonts w:hint="default"/>
      </w:rPr>
    </w:lvl>
    <w:lvl w:ilvl="5">
      <w:start w:val="1"/>
      <w:numFmt w:val="decimal"/>
      <w:lvlText w:val="%1.%2.%3.%4.%5.%6."/>
      <w:lvlJc w:val="left"/>
      <w:pPr>
        <w:tabs>
          <w:tab w:val="num" w:pos="4020"/>
        </w:tabs>
        <w:ind w:left="2796" w:hanging="936"/>
      </w:pPr>
      <w:rPr>
        <w:rFonts w:hint="default"/>
      </w:rPr>
    </w:lvl>
    <w:lvl w:ilvl="6">
      <w:start w:val="1"/>
      <w:numFmt w:val="decimal"/>
      <w:lvlText w:val="%1.%2.%3.%4.%5.%6.%7."/>
      <w:lvlJc w:val="left"/>
      <w:pPr>
        <w:tabs>
          <w:tab w:val="num" w:pos="4380"/>
        </w:tabs>
        <w:ind w:left="3300" w:hanging="1080"/>
      </w:pPr>
      <w:rPr>
        <w:rFonts w:hint="default"/>
      </w:rPr>
    </w:lvl>
    <w:lvl w:ilvl="7">
      <w:start w:val="1"/>
      <w:numFmt w:val="decimal"/>
      <w:lvlText w:val="%1.%2.%3.%4.%5.%6.%7.%8."/>
      <w:lvlJc w:val="left"/>
      <w:pPr>
        <w:tabs>
          <w:tab w:val="num" w:pos="5100"/>
        </w:tabs>
        <w:ind w:left="3804" w:hanging="1224"/>
      </w:pPr>
      <w:rPr>
        <w:rFonts w:hint="default"/>
      </w:rPr>
    </w:lvl>
    <w:lvl w:ilvl="8">
      <w:start w:val="1"/>
      <w:numFmt w:val="decimal"/>
      <w:lvlText w:val="%1.%2.%3.%4.%5.%6.%7.%8.%9."/>
      <w:lvlJc w:val="left"/>
      <w:pPr>
        <w:tabs>
          <w:tab w:val="num" w:pos="5820"/>
        </w:tabs>
        <w:ind w:left="4380" w:hanging="1440"/>
      </w:pPr>
      <w:rPr>
        <w:rFonts w:hint="default"/>
      </w:rPr>
    </w:lvl>
  </w:abstractNum>
  <w:abstractNum w:abstractNumId="22">
    <w:nsid w:val="32A53031"/>
    <w:multiLevelType w:val="multilevel"/>
    <w:tmpl w:val="5810B53A"/>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9150F49"/>
    <w:multiLevelType w:val="singleLevel"/>
    <w:tmpl w:val="ECBC89BE"/>
    <w:lvl w:ilvl="0">
      <w:start w:val="1"/>
      <w:numFmt w:val="bullet"/>
      <w:lvlText w:val=""/>
      <w:lvlJc w:val="left"/>
      <w:pPr>
        <w:tabs>
          <w:tab w:val="num" w:pos="360"/>
        </w:tabs>
        <w:ind w:left="144" w:hanging="144"/>
      </w:pPr>
      <w:rPr>
        <w:rFonts w:ascii="Symbol" w:hAnsi="Symbol" w:cs="Symbol" w:hint="default"/>
        <w:sz w:val="16"/>
        <w:szCs w:val="16"/>
      </w:rPr>
    </w:lvl>
  </w:abstractNum>
  <w:abstractNum w:abstractNumId="24">
    <w:nsid w:val="3B376B84"/>
    <w:multiLevelType w:val="hybridMultilevel"/>
    <w:tmpl w:val="3C62FEDE"/>
    <w:lvl w:ilvl="0" w:tplc="46C455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CA54BA1"/>
    <w:multiLevelType w:val="multilevel"/>
    <w:tmpl w:val="5810B53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B7805FA"/>
    <w:multiLevelType w:val="hybridMultilevel"/>
    <w:tmpl w:val="CF0692B2"/>
    <w:lvl w:ilvl="0" w:tplc="EC4E03C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F033F9"/>
    <w:multiLevelType w:val="hybridMultilevel"/>
    <w:tmpl w:val="17D6AB12"/>
    <w:lvl w:ilvl="0" w:tplc="53E29EE6">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593A611E"/>
    <w:multiLevelType w:val="hybridMultilevel"/>
    <w:tmpl w:val="1298C030"/>
    <w:lvl w:ilvl="0" w:tplc="04090001">
      <w:start w:val="1"/>
      <w:numFmt w:val="bullet"/>
      <w:lvlText w:val=""/>
      <w:lvlJc w:val="left"/>
      <w:pPr>
        <w:tabs>
          <w:tab w:val="num" w:pos="792"/>
        </w:tabs>
        <w:ind w:left="792" w:hanging="360"/>
      </w:pPr>
      <w:rPr>
        <w:rFonts w:ascii="Symbol" w:hAnsi="Symbol" w:cs="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cs="Wingdings" w:hint="default"/>
      </w:rPr>
    </w:lvl>
    <w:lvl w:ilvl="3" w:tplc="04090001">
      <w:start w:val="1"/>
      <w:numFmt w:val="bullet"/>
      <w:lvlText w:val=""/>
      <w:lvlJc w:val="left"/>
      <w:pPr>
        <w:tabs>
          <w:tab w:val="num" w:pos="2952"/>
        </w:tabs>
        <w:ind w:left="2952" w:hanging="360"/>
      </w:pPr>
      <w:rPr>
        <w:rFonts w:ascii="Symbol" w:hAnsi="Symbol" w:cs="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cs="Wingdings" w:hint="default"/>
      </w:rPr>
    </w:lvl>
    <w:lvl w:ilvl="6" w:tplc="04090001">
      <w:start w:val="1"/>
      <w:numFmt w:val="bullet"/>
      <w:lvlText w:val=""/>
      <w:lvlJc w:val="left"/>
      <w:pPr>
        <w:tabs>
          <w:tab w:val="num" w:pos="5112"/>
        </w:tabs>
        <w:ind w:left="5112" w:hanging="360"/>
      </w:pPr>
      <w:rPr>
        <w:rFonts w:ascii="Symbol" w:hAnsi="Symbol" w:cs="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cs="Wingdings" w:hint="default"/>
      </w:rPr>
    </w:lvl>
  </w:abstractNum>
  <w:abstractNum w:abstractNumId="29">
    <w:nsid w:val="5CBC51EC"/>
    <w:multiLevelType w:val="multilevel"/>
    <w:tmpl w:val="3E4C5318"/>
    <w:lvl w:ilvl="0">
      <w:start w:val="1"/>
      <w:numFmt w:val="decimal"/>
      <w:lvlText w:val="%1"/>
      <w:lvlJc w:val="left"/>
      <w:pPr>
        <w:tabs>
          <w:tab w:val="num" w:pos="420"/>
        </w:tabs>
        <w:ind w:left="420" w:hanging="360"/>
      </w:pPr>
      <w:rPr>
        <w:rFonts w:ascii="Times New Roman" w:hAnsi="Times New Roman" w:cs="Times New Roman"/>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0">
    <w:nsid w:val="62CB4AB7"/>
    <w:multiLevelType w:val="multilevel"/>
    <w:tmpl w:val="3E4C5318"/>
    <w:lvl w:ilvl="0">
      <w:start w:val="1"/>
      <w:numFmt w:val="decimal"/>
      <w:lvlText w:val="%1"/>
      <w:lvlJc w:val="left"/>
      <w:pPr>
        <w:tabs>
          <w:tab w:val="num" w:pos="420"/>
        </w:tabs>
        <w:ind w:left="420" w:hanging="360"/>
      </w:pPr>
      <w:rPr>
        <w:rFonts w:ascii="Times New Roman" w:hAnsi="Times New Roman" w:cs="Times New Roman" w:hint="default"/>
        <w:sz w:val="20"/>
        <w:szCs w:val="20"/>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1">
    <w:nsid w:val="64031945"/>
    <w:multiLevelType w:val="hybridMultilevel"/>
    <w:tmpl w:val="7F9A979C"/>
    <w:lvl w:ilvl="0" w:tplc="CDC8228C">
      <w:start w:val="1"/>
      <w:numFmt w:val="bullet"/>
      <w:pStyle w:val="List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B0F11"/>
    <w:multiLevelType w:val="multilevel"/>
    <w:tmpl w:val="4266D97C"/>
    <w:lvl w:ilvl="0">
      <w:start w:val="1"/>
      <w:numFmt w:val="bullet"/>
      <w:lvlText w:val=""/>
      <w:lvlJc w:val="left"/>
      <w:pPr>
        <w:tabs>
          <w:tab w:val="num" w:pos="420"/>
        </w:tabs>
        <w:ind w:left="42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3">
    <w:nsid w:val="6BDA5451"/>
    <w:multiLevelType w:val="multilevel"/>
    <w:tmpl w:val="0409001F"/>
    <w:lvl w:ilvl="0">
      <w:start w:val="1"/>
      <w:numFmt w:val="decimal"/>
      <w:lvlText w:val="%1."/>
      <w:lvlJc w:val="left"/>
      <w:pPr>
        <w:tabs>
          <w:tab w:val="num" w:pos="420"/>
        </w:tabs>
        <w:ind w:left="420" w:hanging="360"/>
      </w:pPr>
      <w:rPr>
        <w:sz w:val="22"/>
        <w:szCs w:val="22"/>
      </w:rPr>
    </w:lvl>
    <w:lvl w:ilvl="1">
      <w:start w:val="1"/>
      <w:numFmt w:val="decimal"/>
      <w:lvlText w:val="%1.%2."/>
      <w:lvlJc w:val="left"/>
      <w:pPr>
        <w:tabs>
          <w:tab w:val="num" w:pos="1140"/>
        </w:tabs>
        <w:ind w:left="852" w:hanging="432"/>
      </w:pPr>
      <w:rPr>
        <w:rFonts w:hint="default"/>
      </w:rPr>
    </w:lvl>
    <w:lvl w:ilvl="2">
      <w:start w:val="1"/>
      <w:numFmt w:val="decimal"/>
      <w:lvlText w:val="%1.%2.%3."/>
      <w:lvlJc w:val="left"/>
      <w:pPr>
        <w:tabs>
          <w:tab w:val="num" w:pos="1860"/>
        </w:tabs>
        <w:ind w:left="1284" w:hanging="504"/>
      </w:pPr>
      <w:rPr>
        <w:rFonts w:hint="default"/>
      </w:rPr>
    </w:lvl>
    <w:lvl w:ilvl="3">
      <w:start w:val="1"/>
      <w:numFmt w:val="decimal"/>
      <w:lvlText w:val="%1.%2.%3.%4."/>
      <w:lvlJc w:val="left"/>
      <w:pPr>
        <w:tabs>
          <w:tab w:val="num" w:pos="2580"/>
        </w:tabs>
        <w:ind w:left="1788" w:hanging="648"/>
      </w:pPr>
      <w:rPr>
        <w:rFonts w:hint="default"/>
      </w:rPr>
    </w:lvl>
    <w:lvl w:ilvl="4">
      <w:start w:val="1"/>
      <w:numFmt w:val="decimal"/>
      <w:lvlText w:val="%1.%2.%3.%4.%5."/>
      <w:lvlJc w:val="left"/>
      <w:pPr>
        <w:tabs>
          <w:tab w:val="num" w:pos="3300"/>
        </w:tabs>
        <w:ind w:left="2292" w:hanging="792"/>
      </w:pPr>
      <w:rPr>
        <w:rFonts w:hint="default"/>
      </w:rPr>
    </w:lvl>
    <w:lvl w:ilvl="5">
      <w:start w:val="1"/>
      <w:numFmt w:val="decimal"/>
      <w:lvlText w:val="%1.%2.%3.%4.%5.%6."/>
      <w:lvlJc w:val="left"/>
      <w:pPr>
        <w:tabs>
          <w:tab w:val="num" w:pos="4020"/>
        </w:tabs>
        <w:ind w:left="2796" w:hanging="936"/>
      </w:pPr>
      <w:rPr>
        <w:rFonts w:hint="default"/>
      </w:rPr>
    </w:lvl>
    <w:lvl w:ilvl="6">
      <w:start w:val="1"/>
      <w:numFmt w:val="decimal"/>
      <w:lvlText w:val="%1.%2.%3.%4.%5.%6.%7."/>
      <w:lvlJc w:val="left"/>
      <w:pPr>
        <w:tabs>
          <w:tab w:val="num" w:pos="4380"/>
        </w:tabs>
        <w:ind w:left="3300" w:hanging="1080"/>
      </w:pPr>
      <w:rPr>
        <w:rFonts w:hint="default"/>
      </w:rPr>
    </w:lvl>
    <w:lvl w:ilvl="7">
      <w:start w:val="1"/>
      <w:numFmt w:val="decimal"/>
      <w:lvlText w:val="%1.%2.%3.%4.%5.%6.%7.%8."/>
      <w:lvlJc w:val="left"/>
      <w:pPr>
        <w:tabs>
          <w:tab w:val="num" w:pos="5100"/>
        </w:tabs>
        <w:ind w:left="3804" w:hanging="1224"/>
      </w:pPr>
      <w:rPr>
        <w:rFonts w:hint="default"/>
      </w:rPr>
    </w:lvl>
    <w:lvl w:ilvl="8">
      <w:start w:val="1"/>
      <w:numFmt w:val="decimal"/>
      <w:lvlText w:val="%1.%2.%3.%4.%5.%6.%7.%8.%9."/>
      <w:lvlJc w:val="left"/>
      <w:pPr>
        <w:tabs>
          <w:tab w:val="num" w:pos="5820"/>
        </w:tabs>
        <w:ind w:left="4380" w:hanging="1440"/>
      </w:pPr>
      <w:rPr>
        <w:rFonts w:hint="default"/>
      </w:rPr>
    </w:lvl>
  </w:abstractNum>
  <w:abstractNum w:abstractNumId="34">
    <w:nsid w:val="6C5C642D"/>
    <w:multiLevelType w:val="multilevel"/>
    <w:tmpl w:val="5810B53A"/>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13"/>
  </w:num>
  <w:num w:numId="8">
    <w:abstractNumId w:val="23"/>
  </w:num>
  <w:num w:numId="9">
    <w:abstractNumId w:val="10"/>
    <w:lvlOverride w:ilvl="0">
      <w:lvl w:ilvl="0">
        <w:numFmt w:val="bullet"/>
        <w:lvlText w:val="•"/>
        <w:legacy w:legacy="1" w:legacySpace="0" w:legacyIndent="0"/>
        <w:lvlJc w:val="left"/>
        <w:rPr>
          <w:rFonts w:ascii="Times New Roman" w:hAnsi="Times New Roman" w:cs="Times New Roman" w:hint="default"/>
          <w:sz w:val="32"/>
          <w:szCs w:val="32"/>
        </w:rPr>
      </w:lvl>
    </w:lvlOverride>
  </w:num>
  <w:num w:numId="10">
    <w:abstractNumId w:val="25"/>
  </w:num>
  <w:num w:numId="11">
    <w:abstractNumId w:val="22"/>
  </w:num>
  <w:num w:numId="12">
    <w:abstractNumId w:val="12"/>
  </w:num>
  <w:num w:numId="13">
    <w:abstractNumId w:val="30"/>
  </w:num>
  <w:num w:numId="14">
    <w:abstractNumId w:val="34"/>
  </w:num>
  <w:num w:numId="15">
    <w:abstractNumId w:val="33"/>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4"/>
  </w:num>
  <w:num w:numId="27">
    <w:abstractNumId w:val="21"/>
  </w:num>
  <w:num w:numId="28">
    <w:abstractNumId w:val="29"/>
  </w:num>
  <w:num w:numId="29">
    <w:abstractNumId w:val="20"/>
  </w:num>
  <w:num w:numId="30">
    <w:abstractNumId w:val="28"/>
  </w:num>
  <w:num w:numId="31">
    <w:abstractNumId w:val="27"/>
  </w:num>
  <w:num w:numId="32">
    <w:abstractNumId w:val="32"/>
  </w:num>
  <w:num w:numId="33">
    <w:abstractNumId w:val="24"/>
  </w:num>
  <w:num w:numId="34">
    <w:abstractNumId w:val="31"/>
  </w:num>
  <w:num w:numId="35">
    <w:abstractNumId w:val="31"/>
    <w:lvlOverride w:ilvl="0">
      <w:startOverride w:val="1"/>
    </w:lvlOverride>
  </w:num>
  <w:num w:numId="36">
    <w:abstractNumId w:val="31"/>
    <w:lvlOverride w:ilvl="0">
      <w:startOverride w:val="1"/>
    </w:lvlOverride>
  </w:num>
  <w:num w:numId="37">
    <w:abstractNumId w:val="31"/>
    <w:lvlOverride w:ilvl="0">
      <w:startOverride w:val="1"/>
    </w:lvlOverride>
  </w:num>
  <w:num w:numId="38">
    <w:abstractNumId w:val="11"/>
  </w:num>
  <w:num w:numId="39">
    <w:abstractNumId w:val="18"/>
  </w:num>
  <w:num w:numId="40">
    <w:abstractNumId w:val="31"/>
  </w:num>
  <w:num w:numId="41">
    <w:abstractNumId w:val="11"/>
  </w:num>
  <w:num w:numId="42">
    <w:abstractNumId w:val="18"/>
  </w:num>
  <w:num w:numId="43">
    <w:abstractNumId w:val="16"/>
  </w:num>
  <w:num w:numId="44">
    <w:abstractNumId w:val="19"/>
  </w:num>
  <w:num w:numId="45">
    <w:abstractNumId w:val="2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7D"/>
    <w:rsid w:val="00006F81"/>
    <w:rsid w:val="00016CE3"/>
    <w:rsid w:val="00023281"/>
    <w:rsid w:val="0002676D"/>
    <w:rsid w:val="0003106E"/>
    <w:rsid w:val="00031269"/>
    <w:rsid w:val="00045604"/>
    <w:rsid w:val="000534AF"/>
    <w:rsid w:val="00053CCA"/>
    <w:rsid w:val="00062042"/>
    <w:rsid w:val="00071372"/>
    <w:rsid w:val="00075BC3"/>
    <w:rsid w:val="00077D39"/>
    <w:rsid w:val="000A1383"/>
    <w:rsid w:val="000A18F1"/>
    <w:rsid w:val="000B3437"/>
    <w:rsid w:val="000C00F4"/>
    <w:rsid w:val="000C2D5C"/>
    <w:rsid w:val="000D1028"/>
    <w:rsid w:val="000E581B"/>
    <w:rsid w:val="000F1C05"/>
    <w:rsid w:val="000F39F5"/>
    <w:rsid w:val="000F7BB6"/>
    <w:rsid w:val="001010AD"/>
    <w:rsid w:val="00102C27"/>
    <w:rsid w:val="0010568E"/>
    <w:rsid w:val="001118CA"/>
    <w:rsid w:val="00112785"/>
    <w:rsid w:val="00122B55"/>
    <w:rsid w:val="001327F6"/>
    <w:rsid w:val="00132D75"/>
    <w:rsid w:val="00137255"/>
    <w:rsid w:val="00141198"/>
    <w:rsid w:val="00141E7E"/>
    <w:rsid w:val="00143D97"/>
    <w:rsid w:val="001500D3"/>
    <w:rsid w:val="00150497"/>
    <w:rsid w:val="00152449"/>
    <w:rsid w:val="00167228"/>
    <w:rsid w:val="00190F6F"/>
    <w:rsid w:val="001913FB"/>
    <w:rsid w:val="0019412D"/>
    <w:rsid w:val="001B0A7D"/>
    <w:rsid w:val="001B1C54"/>
    <w:rsid w:val="001B2999"/>
    <w:rsid w:val="001B6252"/>
    <w:rsid w:val="001C3B2F"/>
    <w:rsid w:val="001C5DC1"/>
    <w:rsid w:val="001D0AD9"/>
    <w:rsid w:val="001D714D"/>
    <w:rsid w:val="001E13AD"/>
    <w:rsid w:val="001E3021"/>
    <w:rsid w:val="001E460C"/>
    <w:rsid w:val="001F0131"/>
    <w:rsid w:val="001F49F8"/>
    <w:rsid w:val="001F4BF4"/>
    <w:rsid w:val="001F54FC"/>
    <w:rsid w:val="002058C7"/>
    <w:rsid w:val="00232464"/>
    <w:rsid w:val="00233814"/>
    <w:rsid w:val="00241EB7"/>
    <w:rsid w:val="00243991"/>
    <w:rsid w:val="002467B5"/>
    <w:rsid w:val="0025031B"/>
    <w:rsid w:val="00250C60"/>
    <w:rsid w:val="00255415"/>
    <w:rsid w:val="00255788"/>
    <w:rsid w:val="00262549"/>
    <w:rsid w:val="00267B03"/>
    <w:rsid w:val="00272C9E"/>
    <w:rsid w:val="00277A18"/>
    <w:rsid w:val="00280F5F"/>
    <w:rsid w:val="00282C6C"/>
    <w:rsid w:val="00292C6E"/>
    <w:rsid w:val="002A1A59"/>
    <w:rsid w:val="002A1FC1"/>
    <w:rsid w:val="002A76FF"/>
    <w:rsid w:val="002B0CCA"/>
    <w:rsid w:val="002B243F"/>
    <w:rsid w:val="002D00B1"/>
    <w:rsid w:val="002D68D9"/>
    <w:rsid w:val="002E71E3"/>
    <w:rsid w:val="002F15B7"/>
    <w:rsid w:val="002F2370"/>
    <w:rsid w:val="002F324F"/>
    <w:rsid w:val="002F65B0"/>
    <w:rsid w:val="00306329"/>
    <w:rsid w:val="003176E1"/>
    <w:rsid w:val="003229BA"/>
    <w:rsid w:val="00322E83"/>
    <w:rsid w:val="003261A6"/>
    <w:rsid w:val="00327343"/>
    <w:rsid w:val="003313CE"/>
    <w:rsid w:val="00331658"/>
    <w:rsid w:val="00336230"/>
    <w:rsid w:val="00346C28"/>
    <w:rsid w:val="003615EB"/>
    <w:rsid w:val="00364065"/>
    <w:rsid w:val="00365CE0"/>
    <w:rsid w:val="00374135"/>
    <w:rsid w:val="00376A0F"/>
    <w:rsid w:val="00376B7F"/>
    <w:rsid w:val="003803B2"/>
    <w:rsid w:val="00381AD4"/>
    <w:rsid w:val="00392574"/>
    <w:rsid w:val="003951D6"/>
    <w:rsid w:val="003A1B31"/>
    <w:rsid w:val="003A3B65"/>
    <w:rsid w:val="003B6493"/>
    <w:rsid w:val="003C2DF0"/>
    <w:rsid w:val="003C7D62"/>
    <w:rsid w:val="003D1EED"/>
    <w:rsid w:val="003D7FB4"/>
    <w:rsid w:val="003E0D1B"/>
    <w:rsid w:val="003E6B0A"/>
    <w:rsid w:val="003F164E"/>
    <w:rsid w:val="003F2A61"/>
    <w:rsid w:val="00400D67"/>
    <w:rsid w:val="00413145"/>
    <w:rsid w:val="0043425B"/>
    <w:rsid w:val="004535B0"/>
    <w:rsid w:val="00457AA7"/>
    <w:rsid w:val="00461F62"/>
    <w:rsid w:val="0046361E"/>
    <w:rsid w:val="00463FA5"/>
    <w:rsid w:val="00480F1B"/>
    <w:rsid w:val="004A3315"/>
    <w:rsid w:val="004A4278"/>
    <w:rsid w:val="004B17D3"/>
    <w:rsid w:val="004B1A5B"/>
    <w:rsid w:val="004B4DC2"/>
    <w:rsid w:val="004C073C"/>
    <w:rsid w:val="004C0F7B"/>
    <w:rsid w:val="004C35FD"/>
    <w:rsid w:val="004C370B"/>
    <w:rsid w:val="004D18AF"/>
    <w:rsid w:val="004D4534"/>
    <w:rsid w:val="004D7208"/>
    <w:rsid w:val="004E109F"/>
    <w:rsid w:val="004E2E97"/>
    <w:rsid w:val="004E3B74"/>
    <w:rsid w:val="004F26BF"/>
    <w:rsid w:val="004F4964"/>
    <w:rsid w:val="004F4FF4"/>
    <w:rsid w:val="004F753B"/>
    <w:rsid w:val="00501A12"/>
    <w:rsid w:val="00504566"/>
    <w:rsid w:val="0051232B"/>
    <w:rsid w:val="00530BDE"/>
    <w:rsid w:val="0054014D"/>
    <w:rsid w:val="005567E4"/>
    <w:rsid w:val="005619AF"/>
    <w:rsid w:val="00564D4E"/>
    <w:rsid w:val="0057145A"/>
    <w:rsid w:val="0059437C"/>
    <w:rsid w:val="00595A70"/>
    <w:rsid w:val="005B05EA"/>
    <w:rsid w:val="005B16CC"/>
    <w:rsid w:val="005B4372"/>
    <w:rsid w:val="005B7FD1"/>
    <w:rsid w:val="005C35B8"/>
    <w:rsid w:val="005D4BE6"/>
    <w:rsid w:val="005E1BCE"/>
    <w:rsid w:val="005E4234"/>
    <w:rsid w:val="005E6817"/>
    <w:rsid w:val="005F0816"/>
    <w:rsid w:val="005F13BE"/>
    <w:rsid w:val="005F1A89"/>
    <w:rsid w:val="005F4453"/>
    <w:rsid w:val="006057AE"/>
    <w:rsid w:val="006210A8"/>
    <w:rsid w:val="00626554"/>
    <w:rsid w:val="00634E7D"/>
    <w:rsid w:val="00636862"/>
    <w:rsid w:val="006444D1"/>
    <w:rsid w:val="00647D57"/>
    <w:rsid w:val="00652D62"/>
    <w:rsid w:val="0066065A"/>
    <w:rsid w:val="00674D51"/>
    <w:rsid w:val="00675034"/>
    <w:rsid w:val="00676726"/>
    <w:rsid w:val="006845BB"/>
    <w:rsid w:val="006915F3"/>
    <w:rsid w:val="00691ED6"/>
    <w:rsid w:val="00692187"/>
    <w:rsid w:val="00692BEE"/>
    <w:rsid w:val="00697341"/>
    <w:rsid w:val="00697818"/>
    <w:rsid w:val="006A4A61"/>
    <w:rsid w:val="006B7776"/>
    <w:rsid w:val="006D4C02"/>
    <w:rsid w:val="006D6512"/>
    <w:rsid w:val="006E0FF2"/>
    <w:rsid w:val="006E1E24"/>
    <w:rsid w:val="006E446D"/>
    <w:rsid w:val="006E5740"/>
    <w:rsid w:val="006E5D11"/>
    <w:rsid w:val="006E5F4F"/>
    <w:rsid w:val="006F31EE"/>
    <w:rsid w:val="006F7C60"/>
    <w:rsid w:val="0072058B"/>
    <w:rsid w:val="0073073A"/>
    <w:rsid w:val="007311F3"/>
    <w:rsid w:val="00750D28"/>
    <w:rsid w:val="00750D55"/>
    <w:rsid w:val="007536D7"/>
    <w:rsid w:val="00762667"/>
    <w:rsid w:val="0077384F"/>
    <w:rsid w:val="00793A1D"/>
    <w:rsid w:val="007A09A1"/>
    <w:rsid w:val="007A5CB5"/>
    <w:rsid w:val="007A72DF"/>
    <w:rsid w:val="007C41D4"/>
    <w:rsid w:val="007D074E"/>
    <w:rsid w:val="007D6F2B"/>
    <w:rsid w:val="007E3627"/>
    <w:rsid w:val="007E538A"/>
    <w:rsid w:val="007E6A96"/>
    <w:rsid w:val="007F1EC6"/>
    <w:rsid w:val="00806115"/>
    <w:rsid w:val="00807940"/>
    <w:rsid w:val="00813B08"/>
    <w:rsid w:val="00832F39"/>
    <w:rsid w:val="00843458"/>
    <w:rsid w:val="00845D92"/>
    <w:rsid w:val="00851FC1"/>
    <w:rsid w:val="008625FD"/>
    <w:rsid w:val="00880AE8"/>
    <w:rsid w:val="0088218B"/>
    <w:rsid w:val="008822F3"/>
    <w:rsid w:val="00886184"/>
    <w:rsid w:val="008904FB"/>
    <w:rsid w:val="00893D1A"/>
    <w:rsid w:val="008A054F"/>
    <w:rsid w:val="008A6518"/>
    <w:rsid w:val="008A6732"/>
    <w:rsid w:val="008B5399"/>
    <w:rsid w:val="008B5748"/>
    <w:rsid w:val="008C1E48"/>
    <w:rsid w:val="008C6288"/>
    <w:rsid w:val="008C6E0B"/>
    <w:rsid w:val="008D642B"/>
    <w:rsid w:val="008D69D3"/>
    <w:rsid w:val="008E1600"/>
    <w:rsid w:val="009070D2"/>
    <w:rsid w:val="00941525"/>
    <w:rsid w:val="00944A06"/>
    <w:rsid w:val="00945905"/>
    <w:rsid w:val="00952E88"/>
    <w:rsid w:val="00954893"/>
    <w:rsid w:val="00954A9F"/>
    <w:rsid w:val="00961287"/>
    <w:rsid w:val="009657D9"/>
    <w:rsid w:val="00970F3D"/>
    <w:rsid w:val="009756B9"/>
    <w:rsid w:val="00980352"/>
    <w:rsid w:val="00995D5C"/>
    <w:rsid w:val="0099609D"/>
    <w:rsid w:val="0099734C"/>
    <w:rsid w:val="009A3C77"/>
    <w:rsid w:val="009C05BB"/>
    <w:rsid w:val="009C1182"/>
    <w:rsid w:val="009C5B8E"/>
    <w:rsid w:val="009D1CD6"/>
    <w:rsid w:val="009E328D"/>
    <w:rsid w:val="009F5D5C"/>
    <w:rsid w:val="00A025A0"/>
    <w:rsid w:val="00A05CBE"/>
    <w:rsid w:val="00A0692B"/>
    <w:rsid w:val="00A1280A"/>
    <w:rsid w:val="00A15E6C"/>
    <w:rsid w:val="00A23C98"/>
    <w:rsid w:val="00A309C5"/>
    <w:rsid w:val="00A51868"/>
    <w:rsid w:val="00A53114"/>
    <w:rsid w:val="00A565C4"/>
    <w:rsid w:val="00A57868"/>
    <w:rsid w:val="00A601F9"/>
    <w:rsid w:val="00A731BC"/>
    <w:rsid w:val="00A77448"/>
    <w:rsid w:val="00A85B99"/>
    <w:rsid w:val="00A932E2"/>
    <w:rsid w:val="00AA38CF"/>
    <w:rsid w:val="00AA3FDB"/>
    <w:rsid w:val="00AA7C48"/>
    <w:rsid w:val="00AC7E39"/>
    <w:rsid w:val="00AD2D17"/>
    <w:rsid w:val="00AD5813"/>
    <w:rsid w:val="00AE7FB5"/>
    <w:rsid w:val="00AF0E4D"/>
    <w:rsid w:val="00AF650A"/>
    <w:rsid w:val="00B001B7"/>
    <w:rsid w:val="00B1301D"/>
    <w:rsid w:val="00B215DD"/>
    <w:rsid w:val="00B34AEF"/>
    <w:rsid w:val="00B414CC"/>
    <w:rsid w:val="00B52007"/>
    <w:rsid w:val="00B53A58"/>
    <w:rsid w:val="00B543B5"/>
    <w:rsid w:val="00B55BA9"/>
    <w:rsid w:val="00B56AFD"/>
    <w:rsid w:val="00B56E20"/>
    <w:rsid w:val="00B7185B"/>
    <w:rsid w:val="00B83861"/>
    <w:rsid w:val="00B8770A"/>
    <w:rsid w:val="00B90E85"/>
    <w:rsid w:val="00B918C1"/>
    <w:rsid w:val="00B96036"/>
    <w:rsid w:val="00B966F5"/>
    <w:rsid w:val="00BA053A"/>
    <w:rsid w:val="00BA7268"/>
    <w:rsid w:val="00BB0DC2"/>
    <w:rsid w:val="00BB0E3B"/>
    <w:rsid w:val="00BC134E"/>
    <w:rsid w:val="00BC6582"/>
    <w:rsid w:val="00BC69B7"/>
    <w:rsid w:val="00BD4B3D"/>
    <w:rsid w:val="00BE0999"/>
    <w:rsid w:val="00BE4351"/>
    <w:rsid w:val="00BE43AA"/>
    <w:rsid w:val="00BE4895"/>
    <w:rsid w:val="00BF24C9"/>
    <w:rsid w:val="00BF48FC"/>
    <w:rsid w:val="00BF55D9"/>
    <w:rsid w:val="00BF5BE3"/>
    <w:rsid w:val="00C01A18"/>
    <w:rsid w:val="00C11B8D"/>
    <w:rsid w:val="00C136AF"/>
    <w:rsid w:val="00C15A2D"/>
    <w:rsid w:val="00C201F2"/>
    <w:rsid w:val="00C306E0"/>
    <w:rsid w:val="00C42180"/>
    <w:rsid w:val="00C43181"/>
    <w:rsid w:val="00C603A2"/>
    <w:rsid w:val="00C6088F"/>
    <w:rsid w:val="00C76E40"/>
    <w:rsid w:val="00C806ED"/>
    <w:rsid w:val="00C841D7"/>
    <w:rsid w:val="00C916C7"/>
    <w:rsid w:val="00C92148"/>
    <w:rsid w:val="00C97CC9"/>
    <w:rsid w:val="00CB6098"/>
    <w:rsid w:val="00CC047D"/>
    <w:rsid w:val="00CC1C37"/>
    <w:rsid w:val="00CC4F36"/>
    <w:rsid w:val="00CD19CF"/>
    <w:rsid w:val="00CD5052"/>
    <w:rsid w:val="00CD75BE"/>
    <w:rsid w:val="00CE4BEB"/>
    <w:rsid w:val="00CE59C2"/>
    <w:rsid w:val="00CE5E34"/>
    <w:rsid w:val="00CF0CE5"/>
    <w:rsid w:val="00CF22D9"/>
    <w:rsid w:val="00D05E4A"/>
    <w:rsid w:val="00D0735C"/>
    <w:rsid w:val="00D11D9E"/>
    <w:rsid w:val="00D134B0"/>
    <w:rsid w:val="00D21879"/>
    <w:rsid w:val="00D234E0"/>
    <w:rsid w:val="00D3242B"/>
    <w:rsid w:val="00D36572"/>
    <w:rsid w:val="00D40C8C"/>
    <w:rsid w:val="00D55070"/>
    <w:rsid w:val="00D61348"/>
    <w:rsid w:val="00D65120"/>
    <w:rsid w:val="00D66ACE"/>
    <w:rsid w:val="00D722E0"/>
    <w:rsid w:val="00D7462F"/>
    <w:rsid w:val="00D75CE2"/>
    <w:rsid w:val="00D8049E"/>
    <w:rsid w:val="00D80E76"/>
    <w:rsid w:val="00D8107F"/>
    <w:rsid w:val="00D82C34"/>
    <w:rsid w:val="00D842E4"/>
    <w:rsid w:val="00DA0CF5"/>
    <w:rsid w:val="00DA3EE3"/>
    <w:rsid w:val="00DB2579"/>
    <w:rsid w:val="00DB711E"/>
    <w:rsid w:val="00DC3E50"/>
    <w:rsid w:val="00DD0000"/>
    <w:rsid w:val="00DE06D6"/>
    <w:rsid w:val="00DE1153"/>
    <w:rsid w:val="00DE357C"/>
    <w:rsid w:val="00DE5A7C"/>
    <w:rsid w:val="00DF08A2"/>
    <w:rsid w:val="00DF1510"/>
    <w:rsid w:val="00DF66A3"/>
    <w:rsid w:val="00E03486"/>
    <w:rsid w:val="00E06EB6"/>
    <w:rsid w:val="00E11325"/>
    <w:rsid w:val="00E130B5"/>
    <w:rsid w:val="00E14EE9"/>
    <w:rsid w:val="00E206AE"/>
    <w:rsid w:val="00E30843"/>
    <w:rsid w:val="00E507DA"/>
    <w:rsid w:val="00E51987"/>
    <w:rsid w:val="00E569E1"/>
    <w:rsid w:val="00E5727F"/>
    <w:rsid w:val="00E6707A"/>
    <w:rsid w:val="00E67691"/>
    <w:rsid w:val="00E72E2A"/>
    <w:rsid w:val="00E759E5"/>
    <w:rsid w:val="00E92701"/>
    <w:rsid w:val="00E97BD2"/>
    <w:rsid w:val="00EB3E31"/>
    <w:rsid w:val="00EB48CC"/>
    <w:rsid w:val="00EB6BF6"/>
    <w:rsid w:val="00ED02EC"/>
    <w:rsid w:val="00ED52EB"/>
    <w:rsid w:val="00EE23FE"/>
    <w:rsid w:val="00EE5369"/>
    <w:rsid w:val="00EE63BC"/>
    <w:rsid w:val="00EF12C0"/>
    <w:rsid w:val="00EF4159"/>
    <w:rsid w:val="00F0272A"/>
    <w:rsid w:val="00F04E5A"/>
    <w:rsid w:val="00F07922"/>
    <w:rsid w:val="00F22B87"/>
    <w:rsid w:val="00F377DB"/>
    <w:rsid w:val="00F460A7"/>
    <w:rsid w:val="00F63703"/>
    <w:rsid w:val="00F83CB0"/>
    <w:rsid w:val="00F85FF6"/>
    <w:rsid w:val="00F936BD"/>
    <w:rsid w:val="00FA2EEA"/>
    <w:rsid w:val="00FA6162"/>
    <w:rsid w:val="00FB1FEB"/>
    <w:rsid w:val="00FB6B64"/>
    <w:rsid w:val="00FC175A"/>
    <w:rsid w:val="00FD1079"/>
    <w:rsid w:val="00FD1D2F"/>
    <w:rsid w:val="00FD4609"/>
    <w:rsid w:val="00FD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footer" w:qFormat="1"/>
    <w:lsdException w:name="caption" w:semiHidden="0" w:unhideWhenUsed="0" w:qFormat="1"/>
    <w:lsdException w:name="line number" w:uiPriority="99"/>
    <w:lsdException w:name="page number" w:uiPriority="99"/>
    <w:lsdException w:name="endnote reference" w:uiPriority="99"/>
    <w:lsdException w:name="List Bullet" w:qFormat="1"/>
    <w:lsdException w:name="Title" w:semiHidden="0" w:unhideWhenUsed="0" w:qFormat="1"/>
    <w:lsdException w:name="Default Paragraph Font" w:uiPriority="1"/>
    <w:lsdException w:name="Body Text" w:qFormat="1"/>
    <w:lsdException w:name="Subtitle" w:semiHidden="0" w:unhideWhenUsed="0" w:qFormat="1"/>
    <w:lsdException w:name="Hyperlink"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5B0"/>
    <w:pPr>
      <w:spacing w:after="120"/>
      <w:ind w:firstLine="432"/>
      <w:jc w:val="both"/>
    </w:pPr>
    <w:rPr>
      <w:rFonts w:eastAsia="Calibri"/>
      <w:sz w:val="22"/>
      <w:lang w:val="en-US" w:eastAsia="en-US"/>
    </w:rPr>
  </w:style>
  <w:style w:type="paragraph" w:styleId="Heading1">
    <w:name w:val="heading 1"/>
    <w:basedOn w:val="Normal"/>
    <w:next w:val="Normal"/>
    <w:link w:val="Heading1Char"/>
    <w:uiPriority w:val="9"/>
    <w:qFormat/>
    <w:rsid w:val="002F65B0"/>
    <w:pPr>
      <w:keepNext/>
      <w:keepLines/>
      <w:spacing w:before="240" w:after="60"/>
      <w:ind w:firstLine="0"/>
      <w:outlineLvl w:val="0"/>
    </w:pPr>
    <w:rPr>
      <w:b/>
      <w:bCs/>
      <w:sz w:val="28"/>
      <w:szCs w:val="28"/>
    </w:rPr>
  </w:style>
  <w:style w:type="paragraph" w:styleId="Heading2">
    <w:name w:val="heading 2"/>
    <w:basedOn w:val="Normal"/>
    <w:next w:val="BodyText"/>
    <w:qFormat/>
    <w:rsid w:val="002F65B0"/>
    <w:pPr>
      <w:keepNext/>
      <w:spacing w:before="240" w:after="60"/>
      <w:ind w:firstLine="0"/>
      <w:outlineLvl w:val="1"/>
    </w:pPr>
    <w:rPr>
      <w:b/>
      <w:bCs/>
      <w:i/>
      <w:iCs/>
      <w:sz w:val="24"/>
      <w:szCs w:val="24"/>
    </w:rPr>
  </w:style>
  <w:style w:type="paragraph" w:styleId="Heading3">
    <w:name w:val="heading 3"/>
    <w:aliases w:val="h3,H3,H31,h31,H32,h32,H33,h33,H34,h34,H35,h35,b,3 bullet,Heading 3_Plan,l3,3,Guide 3,heading 3,T3,H3dex,Para 3,Heading 3 CFMU"/>
    <w:basedOn w:val="Normal"/>
    <w:next w:val="Normal"/>
    <w:link w:val="Heading3Char"/>
    <w:autoRedefine/>
    <w:qFormat/>
    <w:rsid w:val="002F65B0"/>
    <w:pPr>
      <w:keepNext/>
      <w:spacing w:after="0"/>
      <w:ind w:firstLine="0"/>
      <w:outlineLvl w:val="2"/>
    </w:pPr>
    <w:rPr>
      <w:b/>
      <w:bCs/>
    </w:rPr>
  </w:style>
  <w:style w:type="paragraph" w:styleId="Heading4">
    <w:name w:val="heading 4"/>
    <w:aliases w:val="(Do Not Use)"/>
    <w:basedOn w:val="Normal"/>
    <w:next w:val="Normal"/>
    <w:rsid w:val="002F65B0"/>
    <w:pPr>
      <w:keepNext/>
      <w:jc w:val="center"/>
      <w:outlineLvl w:val="3"/>
    </w:pPr>
    <w:rPr>
      <w:b/>
      <w:bCs/>
    </w:rPr>
  </w:style>
  <w:style w:type="paragraph" w:styleId="Heading5">
    <w:name w:val="heading 5"/>
    <w:aliases w:val="(Do Not  Use)"/>
    <w:basedOn w:val="Normal"/>
    <w:next w:val="Normal"/>
    <w:rsid w:val="002F65B0"/>
    <w:pPr>
      <w:keepNext/>
      <w:outlineLvl w:val="4"/>
    </w:pPr>
    <w:rPr>
      <w:sz w:val="24"/>
      <w:szCs w:val="24"/>
    </w:rPr>
  </w:style>
  <w:style w:type="paragraph" w:styleId="Heading6">
    <w:name w:val="heading 6"/>
    <w:aliases w:val="Heading 6 (Do Not Use)"/>
    <w:basedOn w:val="Normal"/>
    <w:next w:val="Normal"/>
    <w:rsid w:val="002F65B0"/>
    <w:pPr>
      <w:keepNext/>
      <w:ind w:firstLine="0"/>
      <w:outlineLvl w:val="5"/>
    </w:pPr>
  </w:style>
  <w:style w:type="paragraph" w:styleId="Heading7">
    <w:name w:val="heading 7"/>
    <w:basedOn w:val="Normal"/>
    <w:next w:val="Normal"/>
    <w:rsid w:val="002F65B0"/>
    <w:pPr>
      <w:spacing w:before="240" w:after="60"/>
      <w:outlineLvl w:val="6"/>
    </w:pPr>
    <w:rPr>
      <w:sz w:val="24"/>
    </w:rPr>
  </w:style>
  <w:style w:type="paragraph" w:styleId="Heading8">
    <w:name w:val="heading 8"/>
    <w:basedOn w:val="Normal"/>
    <w:next w:val="Normal"/>
    <w:rsid w:val="002F65B0"/>
    <w:pPr>
      <w:spacing w:before="240" w:after="60"/>
      <w:outlineLvl w:val="7"/>
    </w:pPr>
    <w:rPr>
      <w:i/>
      <w:iCs/>
      <w:sz w:val="24"/>
    </w:rPr>
  </w:style>
  <w:style w:type="paragraph" w:styleId="Heading9">
    <w:name w:val="heading 9"/>
    <w:basedOn w:val="Normal"/>
    <w:next w:val="Normal"/>
    <w:rsid w:val="002F65B0"/>
    <w:pPr>
      <w:spacing w:before="240" w:after="60"/>
      <w:outlineLvl w:val="8"/>
    </w:pPr>
    <w:rPr>
      <w:rFonts w:ascii="Arial" w:hAnsi="Arial" w:cs="Arial"/>
      <w:szCs w:val="22"/>
    </w:rPr>
  </w:style>
  <w:style w:type="character" w:default="1" w:styleId="DefaultParagraphFont">
    <w:name w:val="Default Paragraph Font"/>
    <w:uiPriority w:val="1"/>
    <w:unhideWhenUsed/>
    <w:rsid w:val="002F65B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F65B0"/>
  </w:style>
  <w:style w:type="character" w:customStyle="1" w:styleId="CharChar1">
    <w:name w:val=" Char Char1"/>
    <w:basedOn w:val="DefaultParagraphFont"/>
    <w:uiPriority w:val="9"/>
    <w:rsid w:val="002F65B0"/>
    <w:rPr>
      <w:b/>
      <w:bCs/>
      <w:sz w:val="28"/>
      <w:szCs w:val="28"/>
    </w:rPr>
  </w:style>
  <w:style w:type="paragraph" w:styleId="BodyText">
    <w:name w:val="Body Text"/>
    <w:basedOn w:val="Normal"/>
    <w:link w:val="BodyTextChar"/>
    <w:qFormat/>
    <w:rsid w:val="002F65B0"/>
  </w:style>
  <w:style w:type="character" w:customStyle="1" w:styleId="CharChar2">
    <w:name w:val=" Char Char2"/>
    <w:basedOn w:val="DefaultParagraphFont"/>
    <w:uiPriority w:val="9"/>
    <w:rsid w:val="002F65B0"/>
    <w:rPr>
      <w:b/>
      <w:bCs/>
      <w:sz w:val="28"/>
      <w:szCs w:val="28"/>
    </w:rPr>
  </w:style>
  <w:style w:type="character" w:styleId="Hyperlink">
    <w:name w:val="Hyperlink"/>
    <w:basedOn w:val="DefaultParagraphFont"/>
    <w:qFormat/>
    <w:rsid w:val="002F65B0"/>
    <w:rPr>
      <w:color w:val="0000FF"/>
      <w:u w:val="single"/>
    </w:rPr>
  </w:style>
  <w:style w:type="paragraph" w:styleId="Title">
    <w:name w:val="Title"/>
    <w:basedOn w:val="Normal"/>
    <w:next w:val="Normal"/>
    <w:link w:val="TitleChar"/>
    <w:qFormat/>
    <w:rsid w:val="002F65B0"/>
    <w:pPr>
      <w:ind w:firstLine="0"/>
      <w:jc w:val="center"/>
      <w:outlineLvl w:val="0"/>
    </w:pPr>
    <w:rPr>
      <w:b/>
      <w:bCs/>
      <w:caps/>
      <w:kern w:val="28"/>
      <w:sz w:val="28"/>
      <w:szCs w:val="28"/>
      <w:lang w:eastAsia="zh-TW"/>
    </w:rPr>
  </w:style>
  <w:style w:type="paragraph" w:styleId="FootnoteText">
    <w:name w:val="footnote text"/>
    <w:basedOn w:val="Normal"/>
    <w:autoRedefine/>
    <w:semiHidden/>
    <w:rsid w:val="002F65B0"/>
    <w:pPr>
      <w:spacing w:after="0"/>
      <w:ind w:firstLine="0"/>
    </w:pPr>
    <w:rPr>
      <w:sz w:val="18"/>
      <w:szCs w:val="18"/>
    </w:rPr>
  </w:style>
  <w:style w:type="character" w:styleId="FootnoteReference">
    <w:name w:val="footnote reference"/>
    <w:basedOn w:val="DefaultParagraphFont"/>
    <w:semiHidden/>
    <w:rsid w:val="002F65B0"/>
    <w:rPr>
      <w:vertAlign w:val="superscript"/>
    </w:rPr>
  </w:style>
  <w:style w:type="paragraph" w:styleId="ListBullet">
    <w:name w:val="List Bullet"/>
    <w:basedOn w:val="BodyText"/>
    <w:qFormat/>
    <w:rsid w:val="002F65B0"/>
    <w:pPr>
      <w:numPr>
        <w:numId w:val="34"/>
      </w:numPr>
      <w:spacing w:after="60"/>
      <w:ind w:right="360"/>
    </w:pPr>
  </w:style>
  <w:style w:type="paragraph" w:styleId="Caption">
    <w:name w:val="caption"/>
    <w:aliases w:val="Figure-caption,CAPTION,Figure Caption,Figure-caption1,CAPTION1,Figure Caption1,Figure-caption2,CAPTION2,Figure Caption2,Figure-caption3,CAPTION3,Figure Caption3,Figure-caption4,CAPTION4,Figure Caption4,Figure-caption5,CAPTION5"/>
    <w:basedOn w:val="Normal"/>
    <w:next w:val="Normal"/>
    <w:link w:val="CaptionChar"/>
    <w:qFormat/>
    <w:rsid w:val="002F65B0"/>
    <w:pPr>
      <w:spacing w:before="120"/>
      <w:ind w:firstLine="0"/>
      <w:jc w:val="center"/>
    </w:pPr>
    <w:rPr>
      <w:b/>
      <w:bCs/>
    </w:rPr>
  </w:style>
  <w:style w:type="paragraph" w:customStyle="1" w:styleId="Author">
    <w:name w:val="Author"/>
    <w:basedOn w:val="Normal"/>
    <w:qFormat/>
    <w:rsid w:val="002F65B0"/>
    <w:pPr>
      <w:spacing w:after="60"/>
      <w:ind w:firstLine="0"/>
      <w:jc w:val="center"/>
    </w:pPr>
    <w:rPr>
      <w:i/>
      <w:iCs/>
      <w:sz w:val="24"/>
      <w:szCs w:val="24"/>
    </w:rPr>
  </w:style>
  <w:style w:type="paragraph" w:styleId="Header">
    <w:name w:val="header"/>
    <w:basedOn w:val="Normal"/>
    <w:rsid w:val="002F65B0"/>
    <w:pPr>
      <w:tabs>
        <w:tab w:val="center" w:pos="4320"/>
        <w:tab w:val="right" w:pos="8640"/>
      </w:tabs>
    </w:pPr>
  </w:style>
  <w:style w:type="paragraph" w:styleId="Footer">
    <w:name w:val="footer"/>
    <w:aliases w:val="FootNotes"/>
    <w:basedOn w:val="Normal"/>
    <w:link w:val="FooterChar"/>
    <w:qFormat/>
    <w:rsid w:val="002F65B0"/>
    <w:pPr>
      <w:tabs>
        <w:tab w:val="center" w:pos="4320"/>
        <w:tab w:val="right" w:pos="8640"/>
      </w:tabs>
      <w:spacing w:after="0"/>
      <w:ind w:firstLine="0"/>
    </w:pPr>
    <w:rPr>
      <w:sz w:val="18"/>
    </w:rPr>
  </w:style>
  <w:style w:type="character" w:styleId="FollowedHyperlink">
    <w:name w:val="FollowedHyperlink"/>
    <w:basedOn w:val="DefaultParagraphFont"/>
    <w:rsid w:val="002F65B0"/>
    <w:rPr>
      <w:color w:val="0000FE"/>
      <w:u w:val="single"/>
    </w:rPr>
  </w:style>
  <w:style w:type="paragraph" w:styleId="DocumentMap">
    <w:name w:val="Document Map"/>
    <w:basedOn w:val="Normal"/>
    <w:semiHidden/>
    <w:rsid w:val="002F65B0"/>
    <w:pPr>
      <w:shd w:val="clear" w:color="auto" w:fill="000080"/>
    </w:pPr>
    <w:rPr>
      <w:rFonts w:ascii="Tahoma" w:hAnsi="Tahoma" w:cs="Tahoma"/>
    </w:rPr>
  </w:style>
  <w:style w:type="paragraph" w:customStyle="1" w:styleId="References">
    <w:name w:val="References"/>
    <w:basedOn w:val="BodyText"/>
    <w:qFormat/>
    <w:rsid w:val="002F65B0"/>
    <w:pPr>
      <w:ind w:firstLine="0"/>
    </w:pPr>
  </w:style>
  <w:style w:type="paragraph" w:customStyle="1" w:styleId="TableText">
    <w:name w:val="Table Text"/>
    <w:basedOn w:val="BodyText"/>
    <w:qFormat/>
    <w:rsid w:val="002F65B0"/>
    <w:pPr>
      <w:spacing w:after="0"/>
      <w:ind w:firstLine="0"/>
    </w:pPr>
  </w:style>
  <w:style w:type="paragraph" w:customStyle="1" w:styleId="TableTextBold">
    <w:name w:val="Table Text Bold"/>
    <w:basedOn w:val="TableText"/>
    <w:next w:val="TableText"/>
    <w:rsid w:val="002F65B0"/>
    <w:rPr>
      <w:b/>
      <w:bCs/>
    </w:rPr>
  </w:style>
  <w:style w:type="table" w:styleId="TableGrid">
    <w:name w:val="Table Grid"/>
    <w:basedOn w:val="TableNormal"/>
    <w:rsid w:val="002F65B0"/>
    <w:pPr>
      <w:spacing w:after="120"/>
      <w:ind w:firstLine="432"/>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Left-063Hanging3">
    <w:name w:val="Style Body Text + Left:  -0.63&quot; Hanging:  3&quot;"/>
    <w:basedOn w:val="BodyText"/>
    <w:autoRedefine/>
    <w:rsid w:val="002F65B0"/>
    <w:pPr>
      <w:overflowPunct w:val="0"/>
      <w:autoSpaceDE w:val="0"/>
      <w:autoSpaceDN w:val="0"/>
      <w:adjustRightInd w:val="0"/>
      <w:spacing w:before="120" w:after="0"/>
      <w:textAlignment w:val="baseline"/>
    </w:pPr>
  </w:style>
  <w:style w:type="paragraph" w:customStyle="1" w:styleId="AbstractHeading">
    <w:name w:val="Abstract Heading"/>
    <w:basedOn w:val="Heading1"/>
    <w:link w:val="AbstractHeadingChar"/>
    <w:autoRedefine/>
    <w:rsid w:val="002F65B0"/>
    <w:pPr>
      <w:keepLines w:val="0"/>
      <w:spacing w:before="120" w:after="120"/>
    </w:pPr>
    <w:rPr>
      <w:kern w:val="28"/>
    </w:rPr>
  </w:style>
  <w:style w:type="paragraph" w:customStyle="1" w:styleId="AbstractText">
    <w:name w:val="Abstract Text"/>
    <w:basedOn w:val="AbstractHeading"/>
    <w:link w:val="AbstractTextChar"/>
    <w:autoRedefine/>
    <w:rsid w:val="002F65B0"/>
    <w:pPr>
      <w:ind w:firstLine="432"/>
    </w:pPr>
    <w:rPr>
      <w:sz w:val="22"/>
      <w:szCs w:val="22"/>
    </w:rPr>
  </w:style>
  <w:style w:type="character" w:customStyle="1" w:styleId="AbstractHeadingChar">
    <w:name w:val="Abstract Heading Char"/>
    <w:basedOn w:val="Heading1Char"/>
    <w:link w:val="AbstractHeading"/>
    <w:rsid w:val="002F65B0"/>
    <w:rPr>
      <w:rFonts w:eastAsia="Calibri"/>
      <w:b/>
      <w:bCs/>
      <w:kern w:val="28"/>
      <w:sz w:val="28"/>
      <w:szCs w:val="28"/>
    </w:rPr>
  </w:style>
  <w:style w:type="character" w:customStyle="1" w:styleId="AbstractTextChar">
    <w:name w:val="Abstract Text Char"/>
    <w:basedOn w:val="AbstractHeadingChar"/>
    <w:link w:val="AbstractText"/>
    <w:rsid w:val="002F65B0"/>
    <w:rPr>
      <w:rFonts w:eastAsia="Calibri"/>
      <w:b/>
      <w:bCs/>
      <w:kern w:val="28"/>
      <w:sz w:val="22"/>
      <w:szCs w:val="22"/>
    </w:rPr>
  </w:style>
  <w:style w:type="character" w:customStyle="1" w:styleId="Heading1Char">
    <w:name w:val="Heading 1 Char"/>
    <w:basedOn w:val="DefaultParagraphFont"/>
    <w:link w:val="Heading1"/>
    <w:uiPriority w:val="9"/>
    <w:rsid w:val="002F65B0"/>
    <w:rPr>
      <w:rFonts w:eastAsia="Calibri"/>
      <w:b/>
      <w:bCs/>
      <w:sz w:val="28"/>
      <w:szCs w:val="28"/>
    </w:rPr>
  </w:style>
  <w:style w:type="paragraph" w:styleId="BalloonText">
    <w:name w:val="Balloon Text"/>
    <w:basedOn w:val="Normal"/>
    <w:semiHidden/>
    <w:rsid w:val="002F65B0"/>
    <w:rPr>
      <w:rFonts w:ascii="Tahoma" w:hAnsi="Tahoma" w:cs="Tahoma"/>
      <w:sz w:val="16"/>
      <w:szCs w:val="16"/>
    </w:rPr>
  </w:style>
  <w:style w:type="paragraph" w:styleId="BlockText">
    <w:name w:val="Block Text"/>
    <w:basedOn w:val="Normal"/>
    <w:rsid w:val="002F65B0"/>
    <w:pPr>
      <w:ind w:left="1440" w:right="1440"/>
    </w:pPr>
  </w:style>
  <w:style w:type="paragraph" w:styleId="BodyText2">
    <w:name w:val="Body Text 2"/>
    <w:basedOn w:val="Normal"/>
    <w:rsid w:val="002F65B0"/>
    <w:pPr>
      <w:spacing w:line="480" w:lineRule="auto"/>
    </w:pPr>
  </w:style>
  <w:style w:type="paragraph" w:styleId="BodyText3">
    <w:name w:val="Body Text 3"/>
    <w:basedOn w:val="Normal"/>
    <w:rsid w:val="002F65B0"/>
    <w:rPr>
      <w:sz w:val="16"/>
      <w:szCs w:val="16"/>
    </w:rPr>
  </w:style>
  <w:style w:type="paragraph" w:styleId="BodyTextFirstIndent">
    <w:name w:val="Body Text First Indent"/>
    <w:basedOn w:val="BodyText"/>
    <w:rsid w:val="002F65B0"/>
    <w:pPr>
      <w:ind w:firstLine="210"/>
    </w:pPr>
  </w:style>
  <w:style w:type="paragraph" w:styleId="BodyTextIndent">
    <w:name w:val="Body Text Indent"/>
    <w:basedOn w:val="Normal"/>
    <w:rsid w:val="002F65B0"/>
    <w:pPr>
      <w:ind w:left="360"/>
    </w:pPr>
  </w:style>
  <w:style w:type="paragraph" w:styleId="BodyTextFirstIndent2">
    <w:name w:val="Body Text First Indent 2"/>
    <w:basedOn w:val="BodyTextIndent"/>
    <w:rsid w:val="002F65B0"/>
    <w:pPr>
      <w:ind w:firstLine="210"/>
    </w:pPr>
  </w:style>
  <w:style w:type="paragraph" w:styleId="BodyTextIndent2">
    <w:name w:val="Body Text Indent 2"/>
    <w:basedOn w:val="Normal"/>
    <w:rsid w:val="002F65B0"/>
    <w:pPr>
      <w:spacing w:line="480" w:lineRule="auto"/>
      <w:ind w:left="360"/>
    </w:pPr>
  </w:style>
  <w:style w:type="paragraph" w:styleId="BodyTextIndent3">
    <w:name w:val="Body Text Indent 3"/>
    <w:basedOn w:val="Normal"/>
    <w:rsid w:val="002F65B0"/>
    <w:pPr>
      <w:ind w:left="360"/>
    </w:pPr>
    <w:rPr>
      <w:sz w:val="16"/>
      <w:szCs w:val="16"/>
    </w:rPr>
  </w:style>
  <w:style w:type="paragraph" w:styleId="Closing">
    <w:name w:val="Closing"/>
    <w:basedOn w:val="Normal"/>
    <w:rsid w:val="002F65B0"/>
    <w:pPr>
      <w:ind w:left="4320"/>
    </w:pPr>
  </w:style>
  <w:style w:type="paragraph" w:styleId="CommentText">
    <w:name w:val="annotation text"/>
    <w:basedOn w:val="Normal"/>
    <w:semiHidden/>
    <w:rsid w:val="002F65B0"/>
    <w:rPr>
      <w:sz w:val="20"/>
    </w:rPr>
  </w:style>
  <w:style w:type="paragraph" w:styleId="CommentSubject">
    <w:name w:val="annotation subject"/>
    <w:basedOn w:val="CommentText"/>
    <w:next w:val="CommentText"/>
    <w:semiHidden/>
    <w:rsid w:val="002F65B0"/>
    <w:rPr>
      <w:b/>
      <w:bCs/>
    </w:rPr>
  </w:style>
  <w:style w:type="paragraph" w:styleId="Date">
    <w:name w:val="Date"/>
    <w:basedOn w:val="Normal"/>
    <w:next w:val="Normal"/>
    <w:rsid w:val="002F65B0"/>
  </w:style>
  <w:style w:type="paragraph" w:styleId="E-mailSignature">
    <w:name w:val="E-mail Signature"/>
    <w:basedOn w:val="Normal"/>
    <w:rsid w:val="002F65B0"/>
  </w:style>
  <w:style w:type="paragraph" w:styleId="EndnoteText">
    <w:name w:val="endnote text"/>
    <w:basedOn w:val="Normal"/>
    <w:semiHidden/>
    <w:rsid w:val="002F65B0"/>
    <w:rPr>
      <w:sz w:val="20"/>
    </w:rPr>
  </w:style>
  <w:style w:type="paragraph" w:styleId="EnvelopeAddress">
    <w:name w:val="envelope address"/>
    <w:basedOn w:val="Normal"/>
    <w:rsid w:val="002F65B0"/>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2F65B0"/>
    <w:rPr>
      <w:rFonts w:ascii="Arial" w:hAnsi="Arial" w:cs="Arial"/>
      <w:sz w:val="20"/>
    </w:rPr>
  </w:style>
  <w:style w:type="paragraph" w:styleId="HTMLAddress">
    <w:name w:val="HTML Address"/>
    <w:basedOn w:val="Normal"/>
    <w:rsid w:val="002F65B0"/>
    <w:rPr>
      <w:i/>
      <w:iCs/>
    </w:rPr>
  </w:style>
  <w:style w:type="paragraph" w:styleId="HTMLPreformatted">
    <w:name w:val="HTML Preformatted"/>
    <w:basedOn w:val="Normal"/>
    <w:rsid w:val="002F65B0"/>
    <w:rPr>
      <w:rFonts w:ascii="Courier New" w:hAnsi="Courier New" w:cs="Courier New"/>
      <w:sz w:val="20"/>
    </w:rPr>
  </w:style>
  <w:style w:type="paragraph" w:styleId="Index1">
    <w:name w:val="index 1"/>
    <w:basedOn w:val="Normal"/>
    <w:next w:val="Normal"/>
    <w:autoRedefine/>
    <w:semiHidden/>
    <w:rsid w:val="002F65B0"/>
    <w:pPr>
      <w:ind w:left="220" w:hanging="220"/>
    </w:pPr>
  </w:style>
  <w:style w:type="paragraph" w:styleId="Index2">
    <w:name w:val="index 2"/>
    <w:basedOn w:val="Normal"/>
    <w:next w:val="Normal"/>
    <w:autoRedefine/>
    <w:semiHidden/>
    <w:rsid w:val="002F65B0"/>
    <w:pPr>
      <w:ind w:left="440" w:hanging="220"/>
    </w:pPr>
  </w:style>
  <w:style w:type="paragraph" w:styleId="Index3">
    <w:name w:val="index 3"/>
    <w:basedOn w:val="Normal"/>
    <w:next w:val="Normal"/>
    <w:autoRedefine/>
    <w:semiHidden/>
    <w:rsid w:val="002F65B0"/>
    <w:pPr>
      <w:ind w:left="660" w:hanging="220"/>
    </w:pPr>
  </w:style>
  <w:style w:type="paragraph" w:styleId="Index4">
    <w:name w:val="index 4"/>
    <w:basedOn w:val="Normal"/>
    <w:next w:val="Normal"/>
    <w:autoRedefine/>
    <w:semiHidden/>
    <w:rsid w:val="002F65B0"/>
    <w:pPr>
      <w:ind w:left="880" w:hanging="220"/>
    </w:pPr>
  </w:style>
  <w:style w:type="paragraph" w:styleId="Index5">
    <w:name w:val="index 5"/>
    <w:basedOn w:val="Normal"/>
    <w:next w:val="Normal"/>
    <w:autoRedefine/>
    <w:semiHidden/>
    <w:rsid w:val="002F65B0"/>
    <w:pPr>
      <w:ind w:left="1100" w:hanging="220"/>
    </w:pPr>
  </w:style>
  <w:style w:type="paragraph" w:styleId="Index6">
    <w:name w:val="index 6"/>
    <w:basedOn w:val="Normal"/>
    <w:next w:val="Normal"/>
    <w:autoRedefine/>
    <w:semiHidden/>
    <w:rsid w:val="002F65B0"/>
    <w:pPr>
      <w:ind w:left="1320" w:hanging="220"/>
    </w:pPr>
  </w:style>
  <w:style w:type="paragraph" w:styleId="Index7">
    <w:name w:val="index 7"/>
    <w:basedOn w:val="Normal"/>
    <w:next w:val="Normal"/>
    <w:autoRedefine/>
    <w:semiHidden/>
    <w:rsid w:val="002F65B0"/>
    <w:pPr>
      <w:ind w:left="1540" w:hanging="220"/>
    </w:pPr>
  </w:style>
  <w:style w:type="paragraph" w:styleId="Index8">
    <w:name w:val="index 8"/>
    <w:basedOn w:val="Normal"/>
    <w:next w:val="Normal"/>
    <w:autoRedefine/>
    <w:semiHidden/>
    <w:rsid w:val="002F65B0"/>
    <w:pPr>
      <w:ind w:left="1760" w:hanging="220"/>
    </w:pPr>
  </w:style>
  <w:style w:type="paragraph" w:styleId="Index9">
    <w:name w:val="index 9"/>
    <w:basedOn w:val="Normal"/>
    <w:next w:val="Normal"/>
    <w:autoRedefine/>
    <w:semiHidden/>
    <w:rsid w:val="002F65B0"/>
    <w:pPr>
      <w:ind w:left="1980" w:hanging="220"/>
    </w:pPr>
  </w:style>
  <w:style w:type="paragraph" w:styleId="IndexHeading">
    <w:name w:val="index heading"/>
    <w:basedOn w:val="Normal"/>
    <w:next w:val="Index1"/>
    <w:semiHidden/>
    <w:rsid w:val="002F65B0"/>
    <w:rPr>
      <w:rFonts w:ascii="Arial" w:hAnsi="Arial" w:cs="Arial"/>
      <w:b/>
      <w:bCs/>
    </w:rPr>
  </w:style>
  <w:style w:type="paragraph" w:styleId="List">
    <w:name w:val="List"/>
    <w:basedOn w:val="Normal"/>
    <w:rsid w:val="002F65B0"/>
    <w:pPr>
      <w:ind w:left="360" w:hanging="360"/>
    </w:pPr>
  </w:style>
  <w:style w:type="paragraph" w:styleId="List2">
    <w:name w:val="List 2"/>
    <w:basedOn w:val="Normal"/>
    <w:rsid w:val="002F65B0"/>
    <w:pPr>
      <w:ind w:left="720" w:hanging="360"/>
    </w:pPr>
  </w:style>
  <w:style w:type="paragraph" w:styleId="List3">
    <w:name w:val="List 3"/>
    <w:basedOn w:val="Normal"/>
    <w:rsid w:val="002F65B0"/>
    <w:pPr>
      <w:ind w:left="1080" w:hanging="360"/>
    </w:pPr>
  </w:style>
  <w:style w:type="paragraph" w:styleId="List4">
    <w:name w:val="List 4"/>
    <w:basedOn w:val="Normal"/>
    <w:rsid w:val="002F65B0"/>
    <w:pPr>
      <w:ind w:left="1440" w:hanging="360"/>
    </w:pPr>
  </w:style>
  <w:style w:type="paragraph" w:styleId="List5">
    <w:name w:val="List 5"/>
    <w:basedOn w:val="Normal"/>
    <w:rsid w:val="002F65B0"/>
    <w:pPr>
      <w:ind w:left="1800" w:hanging="360"/>
    </w:pPr>
  </w:style>
  <w:style w:type="paragraph" w:styleId="ListBullet2">
    <w:name w:val="List Bullet 2"/>
    <w:basedOn w:val="Normal"/>
    <w:rsid w:val="002F65B0"/>
    <w:pPr>
      <w:numPr>
        <w:numId w:val="1"/>
      </w:numPr>
    </w:pPr>
  </w:style>
  <w:style w:type="paragraph" w:styleId="ListBullet3">
    <w:name w:val="List Bullet 3"/>
    <w:basedOn w:val="Normal"/>
    <w:rsid w:val="002F65B0"/>
    <w:pPr>
      <w:numPr>
        <w:numId w:val="2"/>
      </w:numPr>
    </w:pPr>
  </w:style>
  <w:style w:type="paragraph" w:styleId="ListBullet4">
    <w:name w:val="List Bullet 4"/>
    <w:basedOn w:val="Normal"/>
    <w:rsid w:val="002F65B0"/>
    <w:pPr>
      <w:numPr>
        <w:numId w:val="3"/>
      </w:numPr>
    </w:pPr>
  </w:style>
  <w:style w:type="paragraph" w:styleId="ListBullet5">
    <w:name w:val="List Bullet 5"/>
    <w:basedOn w:val="Normal"/>
    <w:rsid w:val="002F65B0"/>
    <w:pPr>
      <w:numPr>
        <w:numId w:val="4"/>
      </w:numPr>
    </w:pPr>
  </w:style>
  <w:style w:type="paragraph" w:styleId="ListContinue">
    <w:name w:val="List Continue"/>
    <w:basedOn w:val="Normal"/>
    <w:rsid w:val="002F65B0"/>
    <w:pPr>
      <w:ind w:left="360"/>
    </w:pPr>
  </w:style>
  <w:style w:type="paragraph" w:styleId="ListContinue2">
    <w:name w:val="List Continue 2"/>
    <w:basedOn w:val="Normal"/>
    <w:rsid w:val="002F65B0"/>
    <w:pPr>
      <w:ind w:left="720"/>
    </w:pPr>
  </w:style>
  <w:style w:type="paragraph" w:styleId="ListContinue3">
    <w:name w:val="List Continue 3"/>
    <w:basedOn w:val="Normal"/>
    <w:rsid w:val="002F65B0"/>
    <w:pPr>
      <w:ind w:left="1080"/>
    </w:pPr>
  </w:style>
  <w:style w:type="paragraph" w:styleId="ListContinue4">
    <w:name w:val="List Continue 4"/>
    <w:basedOn w:val="Normal"/>
    <w:rsid w:val="002F65B0"/>
    <w:pPr>
      <w:ind w:left="1440"/>
    </w:pPr>
  </w:style>
  <w:style w:type="paragraph" w:styleId="ListContinue5">
    <w:name w:val="List Continue 5"/>
    <w:basedOn w:val="Normal"/>
    <w:rsid w:val="002F65B0"/>
    <w:pPr>
      <w:ind w:left="1800"/>
    </w:pPr>
  </w:style>
  <w:style w:type="paragraph" w:styleId="ListNumber">
    <w:name w:val="List Number"/>
    <w:basedOn w:val="Normal"/>
    <w:rsid w:val="002F65B0"/>
    <w:pPr>
      <w:numPr>
        <w:numId w:val="5"/>
      </w:numPr>
    </w:pPr>
  </w:style>
  <w:style w:type="paragraph" w:styleId="ListNumber2">
    <w:name w:val="List Number 2"/>
    <w:basedOn w:val="Normal"/>
    <w:rsid w:val="002F65B0"/>
    <w:pPr>
      <w:numPr>
        <w:numId w:val="6"/>
      </w:numPr>
    </w:pPr>
  </w:style>
  <w:style w:type="paragraph" w:styleId="ListNumber3">
    <w:name w:val="List Number 3"/>
    <w:basedOn w:val="Normal"/>
    <w:rsid w:val="002F65B0"/>
    <w:pPr>
      <w:numPr>
        <w:numId w:val="7"/>
      </w:numPr>
    </w:pPr>
  </w:style>
  <w:style w:type="paragraph" w:styleId="ListNumber4">
    <w:name w:val="List Number 4"/>
    <w:basedOn w:val="Normal"/>
    <w:rsid w:val="002F65B0"/>
    <w:pPr>
      <w:numPr>
        <w:numId w:val="8"/>
      </w:numPr>
    </w:pPr>
  </w:style>
  <w:style w:type="paragraph" w:styleId="ListNumber5">
    <w:name w:val="List Number 5"/>
    <w:basedOn w:val="Normal"/>
    <w:rsid w:val="002F65B0"/>
    <w:pPr>
      <w:numPr>
        <w:numId w:val="9"/>
      </w:numPr>
    </w:pPr>
  </w:style>
  <w:style w:type="paragraph" w:styleId="MacroText">
    <w:name w:val="macro"/>
    <w:semiHidden/>
    <w:rsid w:val="002F65B0"/>
    <w:pPr>
      <w:tabs>
        <w:tab w:val="left" w:pos="480"/>
        <w:tab w:val="left" w:pos="960"/>
        <w:tab w:val="left" w:pos="1440"/>
        <w:tab w:val="left" w:pos="1920"/>
        <w:tab w:val="left" w:pos="2400"/>
        <w:tab w:val="left" w:pos="2880"/>
        <w:tab w:val="left" w:pos="3360"/>
        <w:tab w:val="left" w:pos="3840"/>
        <w:tab w:val="left" w:pos="4320"/>
      </w:tabs>
      <w:spacing w:after="120"/>
      <w:ind w:firstLine="432"/>
      <w:jc w:val="center"/>
    </w:pPr>
    <w:rPr>
      <w:rFonts w:ascii="Courier New" w:hAnsi="Courier New" w:cs="Courier New"/>
      <w:lang w:val="en-US" w:eastAsia="en-US"/>
    </w:rPr>
  </w:style>
  <w:style w:type="paragraph" w:styleId="MessageHeader">
    <w:name w:val="Message Header"/>
    <w:basedOn w:val="Normal"/>
    <w:rsid w:val="002F65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2F65B0"/>
    <w:rPr>
      <w:sz w:val="24"/>
    </w:rPr>
  </w:style>
  <w:style w:type="paragraph" w:styleId="NormalIndent">
    <w:name w:val="Normal Indent"/>
    <w:basedOn w:val="Normal"/>
    <w:rsid w:val="002F65B0"/>
    <w:pPr>
      <w:ind w:left="720"/>
    </w:pPr>
  </w:style>
  <w:style w:type="paragraph" w:styleId="NoteHeading">
    <w:name w:val="Note Heading"/>
    <w:basedOn w:val="Normal"/>
    <w:next w:val="Normal"/>
    <w:rsid w:val="002F65B0"/>
  </w:style>
  <w:style w:type="paragraph" w:styleId="PlainText">
    <w:name w:val="Plain Text"/>
    <w:basedOn w:val="Normal"/>
    <w:rsid w:val="002F65B0"/>
    <w:rPr>
      <w:rFonts w:ascii="Courier New" w:hAnsi="Courier New" w:cs="Courier New"/>
      <w:sz w:val="20"/>
    </w:rPr>
  </w:style>
  <w:style w:type="paragraph" w:styleId="Salutation">
    <w:name w:val="Salutation"/>
    <w:basedOn w:val="Normal"/>
    <w:next w:val="Normal"/>
    <w:rsid w:val="002F65B0"/>
  </w:style>
  <w:style w:type="paragraph" w:styleId="Signature">
    <w:name w:val="Signature"/>
    <w:basedOn w:val="Normal"/>
    <w:rsid w:val="002F65B0"/>
    <w:pPr>
      <w:ind w:left="4320"/>
    </w:pPr>
  </w:style>
  <w:style w:type="paragraph" w:styleId="Subtitle">
    <w:name w:val="Subtitle"/>
    <w:basedOn w:val="Normal"/>
    <w:rsid w:val="002F65B0"/>
    <w:pPr>
      <w:spacing w:after="60"/>
      <w:jc w:val="center"/>
      <w:outlineLvl w:val="1"/>
    </w:pPr>
    <w:rPr>
      <w:rFonts w:ascii="Arial" w:hAnsi="Arial" w:cs="Arial"/>
      <w:sz w:val="24"/>
    </w:rPr>
  </w:style>
  <w:style w:type="paragraph" w:styleId="TableofAuthorities">
    <w:name w:val="table of authorities"/>
    <w:basedOn w:val="Normal"/>
    <w:next w:val="Normal"/>
    <w:semiHidden/>
    <w:rsid w:val="002F65B0"/>
    <w:pPr>
      <w:ind w:left="220" w:hanging="220"/>
    </w:pPr>
  </w:style>
  <w:style w:type="paragraph" w:styleId="TableofFigures">
    <w:name w:val="table of figures"/>
    <w:basedOn w:val="Normal"/>
    <w:next w:val="Normal"/>
    <w:semiHidden/>
    <w:rsid w:val="002F65B0"/>
  </w:style>
  <w:style w:type="paragraph" w:styleId="TOAHeading">
    <w:name w:val="toa heading"/>
    <w:basedOn w:val="Normal"/>
    <w:next w:val="Normal"/>
    <w:semiHidden/>
    <w:rsid w:val="002F65B0"/>
    <w:pPr>
      <w:spacing w:before="120"/>
    </w:pPr>
    <w:rPr>
      <w:rFonts w:ascii="Arial" w:hAnsi="Arial" w:cs="Arial"/>
      <w:b/>
      <w:bCs/>
      <w:sz w:val="24"/>
    </w:rPr>
  </w:style>
  <w:style w:type="paragraph" w:styleId="TOC1">
    <w:name w:val="toc 1"/>
    <w:basedOn w:val="Normal"/>
    <w:next w:val="Normal"/>
    <w:autoRedefine/>
    <w:semiHidden/>
    <w:rsid w:val="002F65B0"/>
  </w:style>
  <w:style w:type="paragraph" w:styleId="TOC2">
    <w:name w:val="toc 2"/>
    <w:basedOn w:val="Normal"/>
    <w:next w:val="Normal"/>
    <w:autoRedefine/>
    <w:semiHidden/>
    <w:rsid w:val="002F65B0"/>
    <w:pPr>
      <w:ind w:left="220"/>
    </w:pPr>
  </w:style>
  <w:style w:type="paragraph" w:styleId="TOC3">
    <w:name w:val="toc 3"/>
    <w:basedOn w:val="Normal"/>
    <w:next w:val="Normal"/>
    <w:autoRedefine/>
    <w:semiHidden/>
    <w:rsid w:val="002F65B0"/>
    <w:pPr>
      <w:ind w:left="440"/>
    </w:pPr>
  </w:style>
  <w:style w:type="paragraph" w:styleId="TOC4">
    <w:name w:val="toc 4"/>
    <w:basedOn w:val="Normal"/>
    <w:next w:val="Normal"/>
    <w:autoRedefine/>
    <w:semiHidden/>
    <w:rsid w:val="002F65B0"/>
    <w:pPr>
      <w:ind w:left="660"/>
    </w:pPr>
  </w:style>
  <w:style w:type="paragraph" w:styleId="TOC5">
    <w:name w:val="toc 5"/>
    <w:basedOn w:val="Normal"/>
    <w:next w:val="Normal"/>
    <w:autoRedefine/>
    <w:semiHidden/>
    <w:rsid w:val="002F65B0"/>
    <w:pPr>
      <w:ind w:left="880"/>
    </w:pPr>
  </w:style>
  <w:style w:type="paragraph" w:styleId="TOC6">
    <w:name w:val="toc 6"/>
    <w:basedOn w:val="Normal"/>
    <w:next w:val="Normal"/>
    <w:autoRedefine/>
    <w:semiHidden/>
    <w:rsid w:val="002F65B0"/>
    <w:pPr>
      <w:ind w:left="1100"/>
    </w:pPr>
  </w:style>
  <w:style w:type="paragraph" w:styleId="TOC7">
    <w:name w:val="toc 7"/>
    <w:basedOn w:val="Normal"/>
    <w:next w:val="Normal"/>
    <w:autoRedefine/>
    <w:semiHidden/>
    <w:rsid w:val="002F65B0"/>
    <w:pPr>
      <w:ind w:left="1320"/>
    </w:pPr>
  </w:style>
  <w:style w:type="paragraph" w:styleId="TOC8">
    <w:name w:val="toc 8"/>
    <w:basedOn w:val="Normal"/>
    <w:next w:val="Normal"/>
    <w:autoRedefine/>
    <w:semiHidden/>
    <w:rsid w:val="002F65B0"/>
    <w:pPr>
      <w:ind w:left="1540"/>
    </w:pPr>
  </w:style>
  <w:style w:type="paragraph" w:styleId="TOC9">
    <w:name w:val="toc 9"/>
    <w:basedOn w:val="Normal"/>
    <w:next w:val="Normal"/>
    <w:autoRedefine/>
    <w:semiHidden/>
    <w:rsid w:val="002F65B0"/>
    <w:pPr>
      <w:ind w:left="1760"/>
    </w:pPr>
  </w:style>
  <w:style w:type="character" w:customStyle="1" w:styleId="BodyTextChar">
    <w:name w:val="Body Text Char"/>
    <w:basedOn w:val="DefaultParagraphFont"/>
    <w:link w:val="BodyText"/>
    <w:rsid w:val="002F65B0"/>
    <w:rPr>
      <w:rFonts w:eastAsia="Calibri"/>
      <w:sz w:val="22"/>
    </w:rPr>
  </w:style>
  <w:style w:type="character" w:customStyle="1" w:styleId="TitleChar">
    <w:name w:val="Title Char"/>
    <w:basedOn w:val="DefaultParagraphFont"/>
    <w:link w:val="Title"/>
    <w:rsid w:val="002F65B0"/>
    <w:rPr>
      <w:rFonts w:eastAsia="Calibri"/>
      <w:b/>
      <w:bCs/>
      <w:caps/>
      <w:kern w:val="28"/>
      <w:sz w:val="28"/>
      <w:szCs w:val="28"/>
      <w:lang w:eastAsia="zh-TW"/>
    </w:rPr>
  </w:style>
  <w:style w:type="character" w:customStyle="1" w:styleId="CaptionChar">
    <w:name w:val="Caption Char"/>
    <w:aliases w:val="Figure-caption Char,CAPTION Char,Figure Caption Char,Figure-caption1 Char,CAPTION1 Char,Figure Caption1 Char,Figure-caption2 Char,CAPTION2 Char,Figure Caption2 Char,Figure-caption3 Char,CAPTION3 Char,Figure Caption3 Char,CAPTION4 Char"/>
    <w:basedOn w:val="DefaultParagraphFont"/>
    <w:link w:val="Caption"/>
    <w:rsid w:val="002F65B0"/>
    <w:rPr>
      <w:rFonts w:eastAsia="Calibri"/>
      <w:b/>
      <w:bCs/>
      <w:sz w:val="22"/>
    </w:rPr>
  </w:style>
  <w:style w:type="character" w:customStyle="1" w:styleId="Heading3Char">
    <w:name w:val="Heading 3 Char"/>
    <w:aliases w:val="h3 Char,H3 Char,H31 Char,h31 Char,H32 Char,h32 Char,H33 Char,h33 Char,H34 Char,h34 Char,H35 Char,h35 Char,b Char,3 bullet Char,Heading 3_Plan Char,l3 Char,3 Char,Guide 3 Char,heading 3 Char,T3 Char,H3dex Char,Para 3 Char"/>
    <w:basedOn w:val="DefaultParagraphFont"/>
    <w:link w:val="Heading3"/>
    <w:rsid w:val="002F65B0"/>
    <w:rPr>
      <w:rFonts w:eastAsia="Calibri"/>
      <w:b/>
      <w:bCs/>
      <w:sz w:val="22"/>
    </w:rPr>
  </w:style>
  <w:style w:type="paragraph" w:customStyle="1" w:styleId="Numbered">
    <w:name w:val="Numbered"/>
    <w:basedOn w:val="Normal"/>
    <w:link w:val="NumberedChar"/>
    <w:qFormat/>
    <w:rsid w:val="002F65B0"/>
    <w:pPr>
      <w:spacing w:after="60"/>
      <w:ind w:left="576" w:right="360" w:hanging="216"/>
    </w:pPr>
  </w:style>
  <w:style w:type="paragraph" w:customStyle="1" w:styleId="Lettered">
    <w:name w:val="Lettered"/>
    <w:basedOn w:val="Normal"/>
    <w:link w:val="LetteredChar"/>
    <w:qFormat/>
    <w:rsid w:val="002F65B0"/>
    <w:pPr>
      <w:numPr>
        <w:numId w:val="39"/>
      </w:numPr>
      <w:overflowPunct w:val="0"/>
      <w:autoSpaceDE w:val="0"/>
      <w:autoSpaceDN w:val="0"/>
      <w:adjustRightInd w:val="0"/>
      <w:spacing w:before="60" w:after="60"/>
      <w:ind w:right="360"/>
      <w:textAlignment w:val="baseline"/>
    </w:pPr>
  </w:style>
  <w:style w:type="character" w:customStyle="1" w:styleId="LetteredChar">
    <w:name w:val="Lettered Char"/>
    <w:basedOn w:val="DefaultParagraphFont"/>
    <w:link w:val="Lettered"/>
    <w:rsid w:val="002F65B0"/>
    <w:rPr>
      <w:rFonts w:eastAsia="Calibri"/>
      <w:sz w:val="22"/>
    </w:rPr>
  </w:style>
  <w:style w:type="character" w:customStyle="1" w:styleId="FooterChar">
    <w:name w:val="Footer Char"/>
    <w:aliases w:val="FootNotes Char"/>
    <w:basedOn w:val="DefaultParagraphFont"/>
    <w:link w:val="Footer"/>
    <w:rsid w:val="002F65B0"/>
    <w:rPr>
      <w:rFonts w:eastAsia="Calibri"/>
      <w:sz w:val="18"/>
    </w:rPr>
  </w:style>
  <w:style w:type="character" w:customStyle="1" w:styleId="NumberedChar">
    <w:name w:val="Numbered Char"/>
    <w:basedOn w:val="DefaultParagraphFont"/>
    <w:link w:val="Numbered"/>
    <w:rsid w:val="002F65B0"/>
    <w:rPr>
      <w:rFonts w:eastAsia="Calibri"/>
      <w:sz w:val="22"/>
    </w:rPr>
  </w:style>
  <w:style w:type="character" w:styleId="CommentReference">
    <w:name w:val="annotation reference"/>
    <w:basedOn w:val="DefaultParagraphFont"/>
    <w:semiHidden/>
    <w:rsid w:val="002F65B0"/>
    <w:rPr>
      <w:sz w:val="16"/>
      <w:szCs w:val="16"/>
    </w:rPr>
  </w:style>
  <w:style w:type="paragraph" w:customStyle="1" w:styleId="DASCPages">
    <w:name w:val="DASC Pages"/>
    <w:basedOn w:val="Footer"/>
    <w:link w:val="DASCPagesChar"/>
    <w:qFormat/>
    <w:rsid w:val="002F65B0"/>
    <w:pPr>
      <w:tabs>
        <w:tab w:val="clear" w:pos="4320"/>
        <w:tab w:val="clear" w:pos="8640"/>
        <w:tab w:val="center" w:pos="4968"/>
      </w:tabs>
    </w:pPr>
    <w:rPr>
      <w:sz w:val="22"/>
      <w:szCs w:val="22"/>
    </w:rPr>
  </w:style>
  <w:style w:type="character" w:customStyle="1" w:styleId="DASCPagesChar">
    <w:name w:val="DASC Pages Char"/>
    <w:basedOn w:val="FooterChar"/>
    <w:link w:val="DASCPages"/>
    <w:rsid w:val="002F65B0"/>
    <w:rPr>
      <w:rFonts w:eastAsia="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footer" w:qFormat="1"/>
    <w:lsdException w:name="caption" w:semiHidden="0" w:unhideWhenUsed="0" w:qFormat="1"/>
    <w:lsdException w:name="line number" w:uiPriority="99"/>
    <w:lsdException w:name="page number" w:uiPriority="99"/>
    <w:lsdException w:name="endnote reference" w:uiPriority="99"/>
    <w:lsdException w:name="List Bullet" w:qFormat="1"/>
    <w:lsdException w:name="Title" w:semiHidden="0" w:unhideWhenUsed="0" w:qFormat="1"/>
    <w:lsdException w:name="Default Paragraph Font" w:uiPriority="1"/>
    <w:lsdException w:name="Body Text" w:qFormat="1"/>
    <w:lsdException w:name="Subtitle" w:semiHidden="0" w:unhideWhenUsed="0" w:qFormat="1"/>
    <w:lsdException w:name="Hyperlink"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5B0"/>
    <w:pPr>
      <w:spacing w:after="120"/>
      <w:ind w:firstLine="432"/>
      <w:jc w:val="both"/>
    </w:pPr>
    <w:rPr>
      <w:rFonts w:eastAsia="Calibri"/>
      <w:sz w:val="22"/>
      <w:lang w:val="en-US" w:eastAsia="en-US"/>
    </w:rPr>
  </w:style>
  <w:style w:type="paragraph" w:styleId="Heading1">
    <w:name w:val="heading 1"/>
    <w:basedOn w:val="Normal"/>
    <w:next w:val="Normal"/>
    <w:link w:val="Heading1Char"/>
    <w:uiPriority w:val="9"/>
    <w:qFormat/>
    <w:rsid w:val="002F65B0"/>
    <w:pPr>
      <w:keepNext/>
      <w:keepLines/>
      <w:spacing w:before="240" w:after="60"/>
      <w:ind w:firstLine="0"/>
      <w:outlineLvl w:val="0"/>
    </w:pPr>
    <w:rPr>
      <w:b/>
      <w:bCs/>
      <w:sz w:val="28"/>
      <w:szCs w:val="28"/>
    </w:rPr>
  </w:style>
  <w:style w:type="paragraph" w:styleId="Heading2">
    <w:name w:val="heading 2"/>
    <w:basedOn w:val="Normal"/>
    <w:next w:val="BodyText"/>
    <w:qFormat/>
    <w:rsid w:val="002F65B0"/>
    <w:pPr>
      <w:keepNext/>
      <w:spacing w:before="240" w:after="60"/>
      <w:ind w:firstLine="0"/>
      <w:outlineLvl w:val="1"/>
    </w:pPr>
    <w:rPr>
      <w:b/>
      <w:bCs/>
      <w:i/>
      <w:iCs/>
      <w:sz w:val="24"/>
      <w:szCs w:val="24"/>
    </w:rPr>
  </w:style>
  <w:style w:type="paragraph" w:styleId="Heading3">
    <w:name w:val="heading 3"/>
    <w:aliases w:val="h3,H3,H31,h31,H32,h32,H33,h33,H34,h34,H35,h35,b,3 bullet,Heading 3_Plan,l3,3,Guide 3,heading 3,T3,H3dex,Para 3,Heading 3 CFMU"/>
    <w:basedOn w:val="Normal"/>
    <w:next w:val="Normal"/>
    <w:link w:val="Heading3Char"/>
    <w:autoRedefine/>
    <w:qFormat/>
    <w:rsid w:val="002F65B0"/>
    <w:pPr>
      <w:keepNext/>
      <w:spacing w:after="0"/>
      <w:ind w:firstLine="0"/>
      <w:outlineLvl w:val="2"/>
    </w:pPr>
    <w:rPr>
      <w:b/>
      <w:bCs/>
    </w:rPr>
  </w:style>
  <w:style w:type="paragraph" w:styleId="Heading4">
    <w:name w:val="heading 4"/>
    <w:aliases w:val="(Do Not Use)"/>
    <w:basedOn w:val="Normal"/>
    <w:next w:val="Normal"/>
    <w:rsid w:val="002F65B0"/>
    <w:pPr>
      <w:keepNext/>
      <w:jc w:val="center"/>
      <w:outlineLvl w:val="3"/>
    </w:pPr>
    <w:rPr>
      <w:b/>
      <w:bCs/>
    </w:rPr>
  </w:style>
  <w:style w:type="paragraph" w:styleId="Heading5">
    <w:name w:val="heading 5"/>
    <w:aliases w:val="(Do Not  Use)"/>
    <w:basedOn w:val="Normal"/>
    <w:next w:val="Normal"/>
    <w:rsid w:val="002F65B0"/>
    <w:pPr>
      <w:keepNext/>
      <w:outlineLvl w:val="4"/>
    </w:pPr>
    <w:rPr>
      <w:sz w:val="24"/>
      <w:szCs w:val="24"/>
    </w:rPr>
  </w:style>
  <w:style w:type="paragraph" w:styleId="Heading6">
    <w:name w:val="heading 6"/>
    <w:aliases w:val="Heading 6 (Do Not Use)"/>
    <w:basedOn w:val="Normal"/>
    <w:next w:val="Normal"/>
    <w:rsid w:val="002F65B0"/>
    <w:pPr>
      <w:keepNext/>
      <w:ind w:firstLine="0"/>
      <w:outlineLvl w:val="5"/>
    </w:pPr>
  </w:style>
  <w:style w:type="paragraph" w:styleId="Heading7">
    <w:name w:val="heading 7"/>
    <w:basedOn w:val="Normal"/>
    <w:next w:val="Normal"/>
    <w:rsid w:val="002F65B0"/>
    <w:pPr>
      <w:spacing w:before="240" w:after="60"/>
      <w:outlineLvl w:val="6"/>
    </w:pPr>
    <w:rPr>
      <w:sz w:val="24"/>
    </w:rPr>
  </w:style>
  <w:style w:type="paragraph" w:styleId="Heading8">
    <w:name w:val="heading 8"/>
    <w:basedOn w:val="Normal"/>
    <w:next w:val="Normal"/>
    <w:rsid w:val="002F65B0"/>
    <w:pPr>
      <w:spacing w:before="240" w:after="60"/>
      <w:outlineLvl w:val="7"/>
    </w:pPr>
    <w:rPr>
      <w:i/>
      <w:iCs/>
      <w:sz w:val="24"/>
    </w:rPr>
  </w:style>
  <w:style w:type="paragraph" w:styleId="Heading9">
    <w:name w:val="heading 9"/>
    <w:basedOn w:val="Normal"/>
    <w:next w:val="Normal"/>
    <w:rsid w:val="002F65B0"/>
    <w:pPr>
      <w:spacing w:before="240" w:after="60"/>
      <w:outlineLvl w:val="8"/>
    </w:pPr>
    <w:rPr>
      <w:rFonts w:ascii="Arial" w:hAnsi="Arial" w:cs="Arial"/>
      <w:szCs w:val="22"/>
    </w:rPr>
  </w:style>
  <w:style w:type="character" w:default="1" w:styleId="DefaultParagraphFont">
    <w:name w:val="Default Paragraph Font"/>
    <w:uiPriority w:val="1"/>
    <w:unhideWhenUsed/>
    <w:rsid w:val="002F65B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F65B0"/>
  </w:style>
  <w:style w:type="character" w:customStyle="1" w:styleId="CharChar1">
    <w:name w:val=" Char Char1"/>
    <w:basedOn w:val="DefaultParagraphFont"/>
    <w:uiPriority w:val="9"/>
    <w:rsid w:val="002F65B0"/>
    <w:rPr>
      <w:b/>
      <w:bCs/>
      <w:sz w:val="28"/>
      <w:szCs w:val="28"/>
    </w:rPr>
  </w:style>
  <w:style w:type="paragraph" w:styleId="BodyText">
    <w:name w:val="Body Text"/>
    <w:basedOn w:val="Normal"/>
    <w:link w:val="BodyTextChar"/>
    <w:qFormat/>
    <w:rsid w:val="002F65B0"/>
  </w:style>
  <w:style w:type="character" w:customStyle="1" w:styleId="CharChar2">
    <w:name w:val=" Char Char2"/>
    <w:basedOn w:val="DefaultParagraphFont"/>
    <w:uiPriority w:val="9"/>
    <w:rsid w:val="002F65B0"/>
    <w:rPr>
      <w:b/>
      <w:bCs/>
      <w:sz w:val="28"/>
      <w:szCs w:val="28"/>
    </w:rPr>
  </w:style>
  <w:style w:type="character" w:styleId="Hyperlink">
    <w:name w:val="Hyperlink"/>
    <w:basedOn w:val="DefaultParagraphFont"/>
    <w:qFormat/>
    <w:rsid w:val="002F65B0"/>
    <w:rPr>
      <w:color w:val="0000FF"/>
      <w:u w:val="single"/>
    </w:rPr>
  </w:style>
  <w:style w:type="paragraph" w:styleId="Title">
    <w:name w:val="Title"/>
    <w:basedOn w:val="Normal"/>
    <w:next w:val="Normal"/>
    <w:link w:val="TitleChar"/>
    <w:qFormat/>
    <w:rsid w:val="002F65B0"/>
    <w:pPr>
      <w:ind w:firstLine="0"/>
      <w:jc w:val="center"/>
      <w:outlineLvl w:val="0"/>
    </w:pPr>
    <w:rPr>
      <w:b/>
      <w:bCs/>
      <w:caps/>
      <w:kern w:val="28"/>
      <w:sz w:val="28"/>
      <w:szCs w:val="28"/>
      <w:lang w:eastAsia="zh-TW"/>
    </w:rPr>
  </w:style>
  <w:style w:type="paragraph" w:styleId="FootnoteText">
    <w:name w:val="footnote text"/>
    <w:basedOn w:val="Normal"/>
    <w:autoRedefine/>
    <w:semiHidden/>
    <w:rsid w:val="002F65B0"/>
    <w:pPr>
      <w:spacing w:after="0"/>
      <w:ind w:firstLine="0"/>
    </w:pPr>
    <w:rPr>
      <w:sz w:val="18"/>
      <w:szCs w:val="18"/>
    </w:rPr>
  </w:style>
  <w:style w:type="character" w:styleId="FootnoteReference">
    <w:name w:val="footnote reference"/>
    <w:basedOn w:val="DefaultParagraphFont"/>
    <w:semiHidden/>
    <w:rsid w:val="002F65B0"/>
    <w:rPr>
      <w:vertAlign w:val="superscript"/>
    </w:rPr>
  </w:style>
  <w:style w:type="paragraph" w:styleId="ListBullet">
    <w:name w:val="List Bullet"/>
    <w:basedOn w:val="BodyText"/>
    <w:qFormat/>
    <w:rsid w:val="002F65B0"/>
    <w:pPr>
      <w:numPr>
        <w:numId w:val="34"/>
      </w:numPr>
      <w:spacing w:after="60"/>
      <w:ind w:right="360"/>
    </w:pPr>
  </w:style>
  <w:style w:type="paragraph" w:styleId="Caption">
    <w:name w:val="caption"/>
    <w:aliases w:val="Figure-caption,CAPTION,Figure Caption,Figure-caption1,CAPTION1,Figure Caption1,Figure-caption2,CAPTION2,Figure Caption2,Figure-caption3,CAPTION3,Figure Caption3,Figure-caption4,CAPTION4,Figure Caption4,Figure-caption5,CAPTION5"/>
    <w:basedOn w:val="Normal"/>
    <w:next w:val="Normal"/>
    <w:link w:val="CaptionChar"/>
    <w:qFormat/>
    <w:rsid w:val="002F65B0"/>
    <w:pPr>
      <w:spacing w:before="120"/>
      <w:ind w:firstLine="0"/>
      <w:jc w:val="center"/>
    </w:pPr>
    <w:rPr>
      <w:b/>
      <w:bCs/>
    </w:rPr>
  </w:style>
  <w:style w:type="paragraph" w:customStyle="1" w:styleId="Author">
    <w:name w:val="Author"/>
    <w:basedOn w:val="Normal"/>
    <w:qFormat/>
    <w:rsid w:val="002F65B0"/>
    <w:pPr>
      <w:spacing w:after="60"/>
      <w:ind w:firstLine="0"/>
      <w:jc w:val="center"/>
    </w:pPr>
    <w:rPr>
      <w:i/>
      <w:iCs/>
      <w:sz w:val="24"/>
      <w:szCs w:val="24"/>
    </w:rPr>
  </w:style>
  <w:style w:type="paragraph" w:styleId="Header">
    <w:name w:val="header"/>
    <w:basedOn w:val="Normal"/>
    <w:rsid w:val="002F65B0"/>
    <w:pPr>
      <w:tabs>
        <w:tab w:val="center" w:pos="4320"/>
        <w:tab w:val="right" w:pos="8640"/>
      </w:tabs>
    </w:pPr>
  </w:style>
  <w:style w:type="paragraph" w:styleId="Footer">
    <w:name w:val="footer"/>
    <w:aliases w:val="FootNotes"/>
    <w:basedOn w:val="Normal"/>
    <w:link w:val="FooterChar"/>
    <w:qFormat/>
    <w:rsid w:val="002F65B0"/>
    <w:pPr>
      <w:tabs>
        <w:tab w:val="center" w:pos="4320"/>
        <w:tab w:val="right" w:pos="8640"/>
      </w:tabs>
      <w:spacing w:after="0"/>
      <w:ind w:firstLine="0"/>
    </w:pPr>
    <w:rPr>
      <w:sz w:val="18"/>
    </w:rPr>
  </w:style>
  <w:style w:type="character" w:styleId="FollowedHyperlink">
    <w:name w:val="FollowedHyperlink"/>
    <w:basedOn w:val="DefaultParagraphFont"/>
    <w:rsid w:val="002F65B0"/>
    <w:rPr>
      <w:color w:val="0000FE"/>
      <w:u w:val="single"/>
    </w:rPr>
  </w:style>
  <w:style w:type="paragraph" w:styleId="DocumentMap">
    <w:name w:val="Document Map"/>
    <w:basedOn w:val="Normal"/>
    <w:semiHidden/>
    <w:rsid w:val="002F65B0"/>
    <w:pPr>
      <w:shd w:val="clear" w:color="auto" w:fill="000080"/>
    </w:pPr>
    <w:rPr>
      <w:rFonts w:ascii="Tahoma" w:hAnsi="Tahoma" w:cs="Tahoma"/>
    </w:rPr>
  </w:style>
  <w:style w:type="paragraph" w:customStyle="1" w:styleId="References">
    <w:name w:val="References"/>
    <w:basedOn w:val="BodyText"/>
    <w:qFormat/>
    <w:rsid w:val="002F65B0"/>
    <w:pPr>
      <w:ind w:firstLine="0"/>
    </w:pPr>
  </w:style>
  <w:style w:type="paragraph" w:customStyle="1" w:styleId="TableText">
    <w:name w:val="Table Text"/>
    <w:basedOn w:val="BodyText"/>
    <w:qFormat/>
    <w:rsid w:val="002F65B0"/>
    <w:pPr>
      <w:spacing w:after="0"/>
      <w:ind w:firstLine="0"/>
    </w:pPr>
  </w:style>
  <w:style w:type="paragraph" w:customStyle="1" w:styleId="TableTextBold">
    <w:name w:val="Table Text Bold"/>
    <w:basedOn w:val="TableText"/>
    <w:next w:val="TableText"/>
    <w:rsid w:val="002F65B0"/>
    <w:rPr>
      <w:b/>
      <w:bCs/>
    </w:rPr>
  </w:style>
  <w:style w:type="table" w:styleId="TableGrid">
    <w:name w:val="Table Grid"/>
    <w:basedOn w:val="TableNormal"/>
    <w:rsid w:val="002F65B0"/>
    <w:pPr>
      <w:spacing w:after="120"/>
      <w:ind w:firstLine="432"/>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Left-063Hanging3">
    <w:name w:val="Style Body Text + Left:  -0.63&quot; Hanging:  3&quot;"/>
    <w:basedOn w:val="BodyText"/>
    <w:autoRedefine/>
    <w:rsid w:val="002F65B0"/>
    <w:pPr>
      <w:overflowPunct w:val="0"/>
      <w:autoSpaceDE w:val="0"/>
      <w:autoSpaceDN w:val="0"/>
      <w:adjustRightInd w:val="0"/>
      <w:spacing w:before="120" w:after="0"/>
      <w:textAlignment w:val="baseline"/>
    </w:pPr>
  </w:style>
  <w:style w:type="paragraph" w:customStyle="1" w:styleId="AbstractHeading">
    <w:name w:val="Abstract Heading"/>
    <w:basedOn w:val="Heading1"/>
    <w:link w:val="AbstractHeadingChar"/>
    <w:autoRedefine/>
    <w:rsid w:val="002F65B0"/>
    <w:pPr>
      <w:keepLines w:val="0"/>
      <w:spacing w:before="120" w:after="120"/>
    </w:pPr>
    <w:rPr>
      <w:kern w:val="28"/>
    </w:rPr>
  </w:style>
  <w:style w:type="paragraph" w:customStyle="1" w:styleId="AbstractText">
    <w:name w:val="Abstract Text"/>
    <w:basedOn w:val="AbstractHeading"/>
    <w:link w:val="AbstractTextChar"/>
    <w:autoRedefine/>
    <w:rsid w:val="002F65B0"/>
    <w:pPr>
      <w:ind w:firstLine="432"/>
    </w:pPr>
    <w:rPr>
      <w:sz w:val="22"/>
      <w:szCs w:val="22"/>
    </w:rPr>
  </w:style>
  <w:style w:type="character" w:customStyle="1" w:styleId="AbstractHeadingChar">
    <w:name w:val="Abstract Heading Char"/>
    <w:basedOn w:val="Heading1Char"/>
    <w:link w:val="AbstractHeading"/>
    <w:rsid w:val="002F65B0"/>
    <w:rPr>
      <w:rFonts w:eastAsia="Calibri"/>
      <w:b/>
      <w:bCs/>
      <w:kern w:val="28"/>
      <w:sz w:val="28"/>
      <w:szCs w:val="28"/>
    </w:rPr>
  </w:style>
  <w:style w:type="character" w:customStyle="1" w:styleId="AbstractTextChar">
    <w:name w:val="Abstract Text Char"/>
    <w:basedOn w:val="AbstractHeadingChar"/>
    <w:link w:val="AbstractText"/>
    <w:rsid w:val="002F65B0"/>
    <w:rPr>
      <w:rFonts w:eastAsia="Calibri"/>
      <w:b/>
      <w:bCs/>
      <w:kern w:val="28"/>
      <w:sz w:val="22"/>
      <w:szCs w:val="22"/>
    </w:rPr>
  </w:style>
  <w:style w:type="character" w:customStyle="1" w:styleId="Heading1Char">
    <w:name w:val="Heading 1 Char"/>
    <w:basedOn w:val="DefaultParagraphFont"/>
    <w:link w:val="Heading1"/>
    <w:uiPriority w:val="9"/>
    <w:rsid w:val="002F65B0"/>
    <w:rPr>
      <w:rFonts w:eastAsia="Calibri"/>
      <w:b/>
      <w:bCs/>
      <w:sz w:val="28"/>
      <w:szCs w:val="28"/>
    </w:rPr>
  </w:style>
  <w:style w:type="paragraph" w:styleId="BalloonText">
    <w:name w:val="Balloon Text"/>
    <w:basedOn w:val="Normal"/>
    <w:semiHidden/>
    <w:rsid w:val="002F65B0"/>
    <w:rPr>
      <w:rFonts w:ascii="Tahoma" w:hAnsi="Tahoma" w:cs="Tahoma"/>
      <w:sz w:val="16"/>
      <w:szCs w:val="16"/>
    </w:rPr>
  </w:style>
  <w:style w:type="paragraph" w:styleId="BlockText">
    <w:name w:val="Block Text"/>
    <w:basedOn w:val="Normal"/>
    <w:rsid w:val="002F65B0"/>
    <w:pPr>
      <w:ind w:left="1440" w:right="1440"/>
    </w:pPr>
  </w:style>
  <w:style w:type="paragraph" w:styleId="BodyText2">
    <w:name w:val="Body Text 2"/>
    <w:basedOn w:val="Normal"/>
    <w:rsid w:val="002F65B0"/>
    <w:pPr>
      <w:spacing w:line="480" w:lineRule="auto"/>
    </w:pPr>
  </w:style>
  <w:style w:type="paragraph" w:styleId="BodyText3">
    <w:name w:val="Body Text 3"/>
    <w:basedOn w:val="Normal"/>
    <w:rsid w:val="002F65B0"/>
    <w:rPr>
      <w:sz w:val="16"/>
      <w:szCs w:val="16"/>
    </w:rPr>
  </w:style>
  <w:style w:type="paragraph" w:styleId="BodyTextFirstIndent">
    <w:name w:val="Body Text First Indent"/>
    <w:basedOn w:val="BodyText"/>
    <w:rsid w:val="002F65B0"/>
    <w:pPr>
      <w:ind w:firstLine="210"/>
    </w:pPr>
  </w:style>
  <w:style w:type="paragraph" w:styleId="BodyTextIndent">
    <w:name w:val="Body Text Indent"/>
    <w:basedOn w:val="Normal"/>
    <w:rsid w:val="002F65B0"/>
    <w:pPr>
      <w:ind w:left="360"/>
    </w:pPr>
  </w:style>
  <w:style w:type="paragraph" w:styleId="BodyTextFirstIndent2">
    <w:name w:val="Body Text First Indent 2"/>
    <w:basedOn w:val="BodyTextIndent"/>
    <w:rsid w:val="002F65B0"/>
    <w:pPr>
      <w:ind w:firstLine="210"/>
    </w:pPr>
  </w:style>
  <w:style w:type="paragraph" w:styleId="BodyTextIndent2">
    <w:name w:val="Body Text Indent 2"/>
    <w:basedOn w:val="Normal"/>
    <w:rsid w:val="002F65B0"/>
    <w:pPr>
      <w:spacing w:line="480" w:lineRule="auto"/>
      <w:ind w:left="360"/>
    </w:pPr>
  </w:style>
  <w:style w:type="paragraph" w:styleId="BodyTextIndent3">
    <w:name w:val="Body Text Indent 3"/>
    <w:basedOn w:val="Normal"/>
    <w:rsid w:val="002F65B0"/>
    <w:pPr>
      <w:ind w:left="360"/>
    </w:pPr>
    <w:rPr>
      <w:sz w:val="16"/>
      <w:szCs w:val="16"/>
    </w:rPr>
  </w:style>
  <w:style w:type="paragraph" w:styleId="Closing">
    <w:name w:val="Closing"/>
    <w:basedOn w:val="Normal"/>
    <w:rsid w:val="002F65B0"/>
    <w:pPr>
      <w:ind w:left="4320"/>
    </w:pPr>
  </w:style>
  <w:style w:type="paragraph" w:styleId="CommentText">
    <w:name w:val="annotation text"/>
    <w:basedOn w:val="Normal"/>
    <w:semiHidden/>
    <w:rsid w:val="002F65B0"/>
    <w:rPr>
      <w:sz w:val="20"/>
    </w:rPr>
  </w:style>
  <w:style w:type="paragraph" w:styleId="CommentSubject">
    <w:name w:val="annotation subject"/>
    <w:basedOn w:val="CommentText"/>
    <w:next w:val="CommentText"/>
    <w:semiHidden/>
    <w:rsid w:val="002F65B0"/>
    <w:rPr>
      <w:b/>
      <w:bCs/>
    </w:rPr>
  </w:style>
  <w:style w:type="paragraph" w:styleId="Date">
    <w:name w:val="Date"/>
    <w:basedOn w:val="Normal"/>
    <w:next w:val="Normal"/>
    <w:rsid w:val="002F65B0"/>
  </w:style>
  <w:style w:type="paragraph" w:styleId="E-mailSignature">
    <w:name w:val="E-mail Signature"/>
    <w:basedOn w:val="Normal"/>
    <w:rsid w:val="002F65B0"/>
  </w:style>
  <w:style w:type="paragraph" w:styleId="EndnoteText">
    <w:name w:val="endnote text"/>
    <w:basedOn w:val="Normal"/>
    <w:semiHidden/>
    <w:rsid w:val="002F65B0"/>
    <w:rPr>
      <w:sz w:val="20"/>
    </w:rPr>
  </w:style>
  <w:style w:type="paragraph" w:styleId="EnvelopeAddress">
    <w:name w:val="envelope address"/>
    <w:basedOn w:val="Normal"/>
    <w:rsid w:val="002F65B0"/>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2F65B0"/>
    <w:rPr>
      <w:rFonts w:ascii="Arial" w:hAnsi="Arial" w:cs="Arial"/>
      <w:sz w:val="20"/>
    </w:rPr>
  </w:style>
  <w:style w:type="paragraph" w:styleId="HTMLAddress">
    <w:name w:val="HTML Address"/>
    <w:basedOn w:val="Normal"/>
    <w:rsid w:val="002F65B0"/>
    <w:rPr>
      <w:i/>
      <w:iCs/>
    </w:rPr>
  </w:style>
  <w:style w:type="paragraph" w:styleId="HTMLPreformatted">
    <w:name w:val="HTML Preformatted"/>
    <w:basedOn w:val="Normal"/>
    <w:rsid w:val="002F65B0"/>
    <w:rPr>
      <w:rFonts w:ascii="Courier New" w:hAnsi="Courier New" w:cs="Courier New"/>
      <w:sz w:val="20"/>
    </w:rPr>
  </w:style>
  <w:style w:type="paragraph" w:styleId="Index1">
    <w:name w:val="index 1"/>
    <w:basedOn w:val="Normal"/>
    <w:next w:val="Normal"/>
    <w:autoRedefine/>
    <w:semiHidden/>
    <w:rsid w:val="002F65B0"/>
    <w:pPr>
      <w:ind w:left="220" w:hanging="220"/>
    </w:pPr>
  </w:style>
  <w:style w:type="paragraph" w:styleId="Index2">
    <w:name w:val="index 2"/>
    <w:basedOn w:val="Normal"/>
    <w:next w:val="Normal"/>
    <w:autoRedefine/>
    <w:semiHidden/>
    <w:rsid w:val="002F65B0"/>
    <w:pPr>
      <w:ind w:left="440" w:hanging="220"/>
    </w:pPr>
  </w:style>
  <w:style w:type="paragraph" w:styleId="Index3">
    <w:name w:val="index 3"/>
    <w:basedOn w:val="Normal"/>
    <w:next w:val="Normal"/>
    <w:autoRedefine/>
    <w:semiHidden/>
    <w:rsid w:val="002F65B0"/>
    <w:pPr>
      <w:ind w:left="660" w:hanging="220"/>
    </w:pPr>
  </w:style>
  <w:style w:type="paragraph" w:styleId="Index4">
    <w:name w:val="index 4"/>
    <w:basedOn w:val="Normal"/>
    <w:next w:val="Normal"/>
    <w:autoRedefine/>
    <w:semiHidden/>
    <w:rsid w:val="002F65B0"/>
    <w:pPr>
      <w:ind w:left="880" w:hanging="220"/>
    </w:pPr>
  </w:style>
  <w:style w:type="paragraph" w:styleId="Index5">
    <w:name w:val="index 5"/>
    <w:basedOn w:val="Normal"/>
    <w:next w:val="Normal"/>
    <w:autoRedefine/>
    <w:semiHidden/>
    <w:rsid w:val="002F65B0"/>
    <w:pPr>
      <w:ind w:left="1100" w:hanging="220"/>
    </w:pPr>
  </w:style>
  <w:style w:type="paragraph" w:styleId="Index6">
    <w:name w:val="index 6"/>
    <w:basedOn w:val="Normal"/>
    <w:next w:val="Normal"/>
    <w:autoRedefine/>
    <w:semiHidden/>
    <w:rsid w:val="002F65B0"/>
    <w:pPr>
      <w:ind w:left="1320" w:hanging="220"/>
    </w:pPr>
  </w:style>
  <w:style w:type="paragraph" w:styleId="Index7">
    <w:name w:val="index 7"/>
    <w:basedOn w:val="Normal"/>
    <w:next w:val="Normal"/>
    <w:autoRedefine/>
    <w:semiHidden/>
    <w:rsid w:val="002F65B0"/>
    <w:pPr>
      <w:ind w:left="1540" w:hanging="220"/>
    </w:pPr>
  </w:style>
  <w:style w:type="paragraph" w:styleId="Index8">
    <w:name w:val="index 8"/>
    <w:basedOn w:val="Normal"/>
    <w:next w:val="Normal"/>
    <w:autoRedefine/>
    <w:semiHidden/>
    <w:rsid w:val="002F65B0"/>
    <w:pPr>
      <w:ind w:left="1760" w:hanging="220"/>
    </w:pPr>
  </w:style>
  <w:style w:type="paragraph" w:styleId="Index9">
    <w:name w:val="index 9"/>
    <w:basedOn w:val="Normal"/>
    <w:next w:val="Normal"/>
    <w:autoRedefine/>
    <w:semiHidden/>
    <w:rsid w:val="002F65B0"/>
    <w:pPr>
      <w:ind w:left="1980" w:hanging="220"/>
    </w:pPr>
  </w:style>
  <w:style w:type="paragraph" w:styleId="IndexHeading">
    <w:name w:val="index heading"/>
    <w:basedOn w:val="Normal"/>
    <w:next w:val="Index1"/>
    <w:semiHidden/>
    <w:rsid w:val="002F65B0"/>
    <w:rPr>
      <w:rFonts w:ascii="Arial" w:hAnsi="Arial" w:cs="Arial"/>
      <w:b/>
      <w:bCs/>
    </w:rPr>
  </w:style>
  <w:style w:type="paragraph" w:styleId="List">
    <w:name w:val="List"/>
    <w:basedOn w:val="Normal"/>
    <w:rsid w:val="002F65B0"/>
    <w:pPr>
      <w:ind w:left="360" w:hanging="360"/>
    </w:pPr>
  </w:style>
  <w:style w:type="paragraph" w:styleId="List2">
    <w:name w:val="List 2"/>
    <w:basedOn w:val="Normal"/>
    <w:rsid w:val="002F65B0"/>
    <w:pPr>
      <w:ind w:left="720" w:hanging="360"/>
    </w:pPr>
  </w:style>
  <w:style w:type="paragraph" w:styleId="List3">
    <w:name w:val="List 3"/>
    <w:basedOn w:val="Normal"/>
    <w:rsid w:val="002F65B0"/>
    <w:pPr>
      <w:ind w:left="1080" w:hanging="360"/>
    </w:pPr>
  </w:style>
  <w:style w:type="paragraph" w:styleId="List4">
    <w:name w:val="List 4"/>
    <w:basedOn w:val="Normal"/>
    <w:rsid w:val="002F65B0"/>
    <w:pPr>
      <w:ind w:left="1440" w:hanging="360"/>
    </w:pPr>
  </w:style>
  <w:style w:type="paragraph" w:styleId="List5">
    <w:name w:val="List 5"/>
    <w:basedOn w:val="Normal"/>
    <w:rsid w:val="002F65B0"/>
    <w:pPr>
      <w:ind w:left="1800" w:hanging="360"/>
    </w:pPr>
  </w:style>
  <w:style w:type="paragraph" w:styleId="ListBullet2">
    <w:name w:val="List Bullet 2"/>
    <w:basedOn w:val="Normal"/>
    <w:rsid w:val="002F65B0"/>
    <w:pPr>
      <w:numPr>
        <w:numId w:val="1"/>
      </w:numPr>
    </w:pPr>
  </w:style>
  <w:style w:type="paragraph" w:styleId="ListBullet3">
    <w:name w:val="List Bullet 3"/>
    <w:basedOn w:val="Normal"/>
    <w:rsid w:val="002F65B0"/>
    <w:pPr>
      <w:numPr>
        <w:numId w:val="2"/>
      </w:numPr>
    </w:pPr>
  </w:style>
  <w:style w:type="paragraph" w:styleId="ListBullet4">
    <w:name w:val="List Bullet 4"/>
    <w:basedOn w:val="Normal"/>
    <w:rsid w:val="002F65B0"/>
    <w:pPr>
      <w:numPr>
        <w:numId w:val="3"/>
      </w:numPr>
    </w:pPr>
  </w:style>
  <w:style w:type="paragraph" w:styleId="ListBullet5">
    <w:name w:val="List Bullet 5"/>
    <w:basedOn w:val="Normal"/>
    <w:rsid w:val="002F65B0"/>
    <w:pPr>
      <w:numPr>
        <w:numId w:val="4"/>
      </w:numPr>
    </w:pPr>
  </w:style>
  <w:style w:type="paragraph" w:styleId="ListContinue">
    <w:name w:val="List Continue"/>
    <w:basedOn w:val="Normal"/>
    <w:rsid w:val="002F65B0"/>
    <w:pPr>
      <w:ind w:left="360"/>
    </w:pPr>
  </w:style>
  <w:style w:type="paragraph" w:styleId="ListContinue2">
    <w:name w:val="List Continue 2"/>
    <w:basedOn w:val="Normal"/>
    <w:rsid w:val="002F65B0"/>
    <w:pPr>
      <w:ind w:left="720"/>
    </w:pPr>
  </w:style>
  <w:style w:type="paragraph" w:styleId="ListContinue3">
    <w:name w:val="List Continue 3"/>
    <w:basedOn w:val="Normal"/>
    <w:rsid w:val="002F65B0"/>
    <w:pPr>
      <w:ind w:left="1080"/>
    </w:pPr>
  </w:style>
  <w:style w:type="paragraph" w:styleId="ListContinue4">
    <w:name w:val="List Continue 4"/>
    <w:basedOn w:val="Normal"/>
    <w:rsid w:val="002F65B0"/>
    <w:pPr>
      <w:ind w:left="1440"/>
    </w:pPr>
  </w:style>
  <w:style w:type="paragraph" w:styleId="ListContinue5">
    <w:name w:val="List Continue 5"/>
    <w:basedOn w:val="Normal"/>
    <w:rsid w:val="002F65B0"/>
    <w:pPr>
      <w:ind w:left="1800"/>
    </w:pPr>
  </w:style>
  <w:style w:type="paragraph" w:styleId="ListNumber">
    <w:name w:val="List Number"/>
    <w:basedOn w:val="Normal"/>
    <w:rsid w:val="002F65B0"/>
    <w:pPr>
      <w:numPr>
        <w:numId w:val="5"/>
      </w:numPr>
    </w:pPr>
  </w:style>
  <w:style w:type="paragraph" w:styleId="ListNumber2">
    <w:name w:val="List Number 2"/>
    <w:basedOn w:val="Normal"/>
    <w:rsid w:val="002F65B0"/>
    <w:pPr>
      <w:numPr>
        <w:numId w:val="6"/>
      </w:numPr>
    </w:pPr>
  </w:style>
  <w:style w:type="paragraph" w:styleId="ListNumber3">
    <w:name w:val="List Number 3"/>
    <w:basedOn w:val="Normal"/>
    <w:rsid w:val="002F65B0"/>
    <w:pPr>
      <w:numPr>
        <w:numId w:val="7"/>
      </w:numPr>
    </w:pPr>
  </w:style>
  <w:style w:type="paragraph" w:styleId="ListNumber4">
    <w:name w:val="List Number 4"/>
    <w:basedOn w:val="Normal"/>
    <w:rsid w:val="002F65B0"/>
    <w:pPr>
      <w:numPr>
        <w:numId w:val="8"/>
      </w:numPr>
    </w:pPr>
  </w:style>
  <w:style w:type="paragraph" w:styleId="ListNumber5">
    <w:name w:val="List Number 5"/>
    <w:basedOn w:val="Normal"/>
    <w:rsid w:val="002F65B0"/>
    <w:pPr>
      <w:numPr>
        <w:numId w:val="9"/>
      </w:numPr>
    </w:pPr>
  </w:style>
  <w:style w:type="paragraph" w:styleId="MacroText">
    <w:name w:val="macro"/>
    <w:semiHidden/>
    <w:rsid w:val="002F65B0"/>
    <w:pPr>
      <w:tabs>
        <w:tab w:val="left" w:pos="480"/>
        <w:tab w:val="left" w:pos="960"/>
        <w:tab w:val="left" w:pos="1440"/>
        <w:tab w:val="left" w:pos="1920"/>
        <w:tab w:val="left" w:pos="2400"/>
        <w:tab w:val="left" w:pos="2880"/>
        <w:tab w:val="left" w:pos="3360"/>
        <w:tab w:val="left" w:pos="3840"/>
        <w:tab w:val="left" w:pos="4320"/>
      </w:tabs>
      <w:spacing w:after="120"/>
      <w:ind w:firstLine="432"/>
      <w:jc w:val="center"/>
    </w:pPr>
    <w:rPr>
      <w:rFonts w:ascii="Courier New" w:hAnsi="Courier New" w:cs="Courier New"/>
      <w:lang w:val="en-US" w:eastAsia="en-US"/>
    </w:rPr>
  </w:style>
  <w:style w:type="paragraph" w:styleId="MessageHeader">
    <w:name w:val="Message Header"/>
    <w:basedOn w:val="Normal"/>
    <w:rsid w:val="002F65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2F65B0"/>
    <w:rPr>
      <w:sz w:val="24"/>
    </w:rPr>
  </w:style>
  <w:style w:type="paragraph" w:styleId="NormalIndent">
    <w:name w:val="Normal Indent"/>
    <w:basedOn w:val="Normal"/>
    <w:rsid w:val="002F65B0"/>
    <w:pPr>
      <w:ind w:left="720"/>
    </w:pPr>
  </w:style>
  <w:style w:type="paragraph" w:styleId="NoteHeading">
    <w:name w:val="Note Heading"/>
    <w:basedOn w:val="Normal"/>
    <w:next w:val="Normal"/>
    <w:rsid w:val="002F65B0"/>
  </w:style>
  <w:style w:type="paragraph" w:styleId="PlainText">
    <w:name w:val="Plain Text"/>
    <w:basedOn w:val="Normal"/>
    <w:rsid w:val="002F65B0"/>
    <w:rPr>
      <w:rFonts w:ascii="Courier New" w:hAnsi="Courier New" w:cs="Courier New"/>
      <w:sz w:val="20"/>
    </w:rPr>
  </w:style>
  <w:style w:type="paragraph" w:styleId="Salutation">
    <w:name w:val="Salutation"/>
    <w:basedOn w:val="Normal"/>
    <w:next w:val="Normal"/>
    <w:rsid w:val="002F65B0"/>
  </w:style>
  <w:style w:type="paragraph" w:styleId="Signature">
    <w:name w:val="Signature"/>
    <w:basedOn w:val="Normal"/>
    <w:rsid w:val="002F65B0"/>
    <w:pPr>
      <w:ind w:left="4320"/>
    </w:pPr>
  </w:style>
  <w:style w:type="paragraph" w:styleId="Subtitle">
    <w:name w:val="Subtitle"/>
    <w:basedOn w:val="Normal"/>
    <w:rsid w:val="002F65B0"/>
    <w:pPr>
      <w:spacing w:after="60"/>
      <w:jc w:val="center"/>
      <w:outlineLvl w:val="1"/>
    </w:pPr>
    <w:rPr>
      <w:rFonts w:ascii="Arial" w:hAnsi="Arial" w:cs="Arial"/>
      <w:sz w:val="24"/>
    </w:rPr>
  </w:style>
  <w:style w:type="paragraph" w:styleId="TableofAuthorities">
    <w:name w:val="table of authorities"/>
    <w:basedOn w:val="Normal"/>
    <w:next w:val="Normal"/>
    <w:semiHidden/>
    <w:rsid w:val="002F65B0"/>
    <w:pPr>
      <w:ind w:left="220" w:hanging="220"/>
    </w:pPr>
  </w:style>
  <w:style w:type="paragraph" w:styleId="TableofFigures">
    <w:name w:val="table of figures"/>
    <w:basedOn w:val="Normal"/>
    <w:next w:val="Normal"/>
    <w:semiHidden/>
    <w:rsid w:val="002F65B0"/>
  </w:style>
  <w:style w:type="paragraph" w:styleId="TOAHeading">
    <w:name w:val="toa heading"/>
    <w:basedOn w:val="Normal"/>
    <w:next w:val="Normal"/>
    <w:semiHidden/>
    <w:rsid w:val="002F65B0"/>
    <w:pPr>
      <w:spacing w:before="120"/>
    </w:pPr>
    <w:rPr>
      <w:rFonts w:ascii="Arial" w:hAnsi="Arial" w:cs="Arial"/>
      <w:b/>
      <w:bCs/>
      <w:sz w:val="24"/>
    </w:rPr>
  </w:style>
  <w:style w:type="paragraph" w:styleId="TOC1">
    <w:name w:val="toc 1"/>
    <w:basedOn w:val="Normal"/>
    <w:next w:val="Normal"/>
    <w:autoRedefine/>
    <w:semiHidden/>
    <w:rsid w:val="002F65B0"/>
  </w:style>
  <w:style w:type="paragraph" w:styleId="TOC2">
    <w:name w:val="toc 2"/>
    <w:basedOn w:val="Normal"/>
    <w:next w:val="Normal"/>
    <w:autoRedefine/>
    <w:semiHidden/>
    <w:rsid w:val="002F65B0"/>
    <w:pPr>
      <w:ind w:left="220"/>
    </w:pPr>
  </w:style>
  <w:style w:type="paragraph" w:styleId="TOC3">
    <w:name w:val="toc 3"/>
    <w:basedOn w:val="Normal"/>
    <w:next w:val="Normal"/>
    <w:autoRedefine/>
    <w:semiHidden/>
    <w:rsid w:val="002F65B0"/>
    <w:pPr>
      <w:ind w:left="440"/>
    </w:pPr>
  </w:style>
  <w:style w:type="paragraph" w:styleId="TOC4">
    <w:name w:val="toc 4"/>
    <w:basedOn w:val="Normal"/>
    <w:next w:val="Normal"/>
    <w:autoRedefine/>
    <w:semiHidden/>
    <w:rsid w:val="002F65B0"/>
    <w:pPr>
      <w:ind w:left="660"/>
    </w:pPr>
  </w:style>
  <w:style w:type="paragraph" w:styleId="TOC5">
    <w:name w:val="toc 5"/>
    <w:basedOn w:val="Normal"/>
    <w:next w:val="Normal"/>
    <w:autoRedefine/>
    <w:semiHidden/>
    <w:rsid w:val="002F65B0"/>
    <w:pPr>
      <w:ind w:left="880"/>
    </w:pPr>
  </w:style>
  <w:style w:type="paragraph" w:styleId="TOC6">
    <w:name w:val="toc 6"/>
    <w:basedOn w:val="Normal"/>
    <w:next w:val="Normal"/>
    <w:autoRedefine/>
    <w:semiHidden/>
    <w:rsid w:val="002F65B0"/>
    <w:pPr>
      <w:ind w:left="1100"/>
    </w:pPr>
  </w:style>
  <w:style w:type="paragraph" w:styleId="TOC7">
    <w:name w:val="toc 7"/>
    <w:basedOn w:val="Normal"/>
    <w:next w:val="Normal"/>
    <w:autoRedefine/>
    <w:semiHidden/>
    <w:rsid w:val="002F65B0"/>
    <w:pPr>
      <w:ind w:left="1320"/>
    </w:pPr>
  </w:style>
  <w:style w:type="paragraph" w:styleId="TOC8">
    <w:name w:val="toc 8"/>
    <w:basedOn w:val="Normal"/>
    <w:next w:val="Normal"/>
    <w:autoRedefine/>
    <w:semiHidden/>
    <w:rsid w:val="002F65B0"/>
    <w:pPr>
      <w:ind w:left="1540"/>
    </w:pPr>
  </w:style>
  <w:style w:type="paragraph" w:styleId="TOC9">
    <w:name w:val="toc 9"/>
    <w:basedOn w:val="Normal"/>
    <w:next w:val="Normal"/>
    <w:autoRedefine/>
    <w:semiHidden/>
    <w:rsid w:val="002F65B0"/>
    <w:pPr>
      <w:ind w:left="1760"/>
    </w:pPr>
  </w:style>
  <w:style w:type="character" w:customStyle="1" w:styleId="BodyTextChar">
    <w:name w:val="Body Text Char"/>
    <w:basedOn w:val="DefaultParagraphFont"/>
    <w:link w:val="BodyText"/>
    <w:rsid w:val="002F65B0"/>
    <w:rPr>
      <w:rFonts w:eastAsia="Calibri"/>
      <w:sz w:val="22"/>
    </w:rPr>
  </w:style>
  <w:style w:type="character" w:customStyle="1" w:styleId="TitleChar">
    <w:name w:val="Title Char"/>
    <w:basedOn w:val="DefaultParagraphFont"/>
    <w:link w:val="Title"/>
    <w:rsid w:val="002F65B0"/>
    <w:rPr>
      <w:rFonts w:eastAsia="Calibri"/>
      <w:b/>
      <w:bCs/>
      <w:caps/>
      <w:kern w:val="28"/>
      <w:sz w:val="28"/>
      <w:szCs w:val="28"/>
      <w:lang w:eastAsia="zh-TW"/>
    </w:rPr>
  </w:style>
  <w:style w:type="character" w:customStyle="1" w:styleId="CaptionChar">
    <w:name w:val="Caption Char"/>
    <w:aliases w:val="Figure-caption Char,CAPTION Char,Figure Caption Char,Figure-caption1 Char,CAPTION1 Char,Figure Caption1 Char,Figure-caption2 Char,CAPTION2 Char,Figure Caption2 Char,Figure-caption3 Char,CAPTION3 Char,Figure Caption3 Char,CAPTION4 Char"/>
    <w:basedOn w:val="DefaultParagraphFont"/>
    <w:link w:val="Caption"/>
    <w:rsid w:val="002F65B0"/>
    <w:rPr>
      <w:rFonts w:eastAsia="Calibri"/>
      <w:b/>
      <w:bCs/>
      <w:sz w:val="22"/>
    </w:rPr>
  </w:style>
  <w:style w:type="character" w:customStyle="1" w:styleId="Heading3Char">
    <w:name w:val="Heading 3 Char"/>
    <w:aliases w:val="h3 Char,H3 Char,H31 Char,h31 Char,H32 Char,h32 Char,H33 Char,h33 Char,H34 Char,h34 Char,H35 Char,h35 Char,b Char,3 bullet Char,Heading 3_Plan Char,l3 Char,3 Char,Guide 3 Char,heading 3 Char,T3 Char,H3dex Char,Para 3 Char"/>
    <w:basedOn w:val="DefaultParagraphFont"/>
    <w:link w:val="Heading3"/>
    <w:rsid w:val="002F65B0"/>
    <w:rPr>
      <w:rFonts w:eastAsia="Calibri"/>
      <w:b/>
      <w:bCs/>
      <w:sz w:val="22"/>
    </w:rPr>
  </w:style>
  <w:style w:type="paragraph" w:customStyle="1" w:styleId="Numbered">
    <w:name w:val="Numbered"/>
    <w:basedOn w:val="Normal"/>
    <w:link w:val="NumberedChar"/>
    <w:qFormat/>
    <w:rsid w:val="002F65B0"/>
    <w:pPr>
      <w:spacing w:after="60"/>
      <w:ind w:left="576" w:right="360" w:hanging="216"/>
    </w:pPr>
  </w:style>
  <w:style w:type="paragraph" w:customStyle="1" w:styleId="Lettered">
    <w:name w:val="Lettered"/>
    <w:basedOn w:val="Normal"/>
    <w:link w:val="LetteredChar"/>
    <w:qFormat/>
    <w:rsid w:val="002F65B0"/>
    <w:pPr>
      <w:numPr>
        <w:numId w:val="39"/>
      </w:numPr>
      <w:overflowPunct w:val="0"/>
      <w:autoSpaceDE w:val="0"/>
      <w:autoSpaceDN w:val="0"/>
      <w:adjustRightInd w:val="0"/>
      <w:spacing w:before="60" w:after="60"/>
      <w:ind w:right="360"/>
      <w:textAlignment w:val="baseline"/>
    </w:pPr>
  </w:style>
  <w:style w:type="character" w:customStyle="1" w:styleId="LetteredChar">
    <w:name w:val="Lettered Char"/>
    <w:basedOn w:val="DefaultParagraphFont"/>
    <w:link w:val="Lettered"/>
    <w:rsid w:val="002F65B0"/>
    <w:rPr>
      <w:rFonts w:eastAsia="Calibri"/>
      <w:sz w:val="22"/>
    </w:rPr>
  </w:style>
  <w:style w:type="character" w:customStyle="1" w:styleId="FooterChar">
    <w:name w:val="Footer Char"/>
    <w:aliases w:val="FootNotes Char"/>
    <w:basedOn w:val="DefaultParagraphFont"/>
    <w:link w:val="Footer"/>
    <w:rsid w:val="002F65B0"/>
    <w:rPr>
      <w:rFonts w:eastAsia="Calibri"/>
      <w:sz w:val="18"/>
    </w:rPr>
  </w:style>
  <w:style w:type="character" w:customStyle="1" w:styleId="NumberedChar">
    <w:name w:val="Numbered Char"/>
    <w:basedOn w:val="DefaultParagraphFont"/>
    <w:link w:val="Numbered"/>
    <w:rsid w:val="002F65B0"/>
    <w:rPr>
      <w:rFonts w:eastAsia="Calibri"/>
      <w:sz w:val="22"/>
    </w:rPr>
  </w:style>
  <w:style w:type="character" w:styleId="CommentReference">
    <w:name w:val="annotation reference"/>
    <w:basedOn w:val="DefaultParagraphFont"/>
    <w:semiHidden/>
    <w:rsid w:val="002F65B0"/>
    <w:rPr>
      <w:sz w:val="16"/>
      <w:szCs w:val="16"/>
    </w:rPr>
  </w:style>
  <w:style w:type="paragraph" w:customStyle="1" w:styleId="DASCPages">
    <w:name w:val="DASC Pages"/>
    <w:basedOn w:val="Footer"/>
    <w:link w:val="DASCPagesChar"/>
    <w:qFormat/>
    <w:rsid w:val="002F65B0"/>
    <w:pPr>
      <w:tabs>
        <w:tab w:val="clear" w:pos="4320"/>
        <w:tab w:val="clear" w:pos="8640"/>
        <w:tab w:val="center" w:pos="4968"/>
      </w:tabs>
    </w:pPr>
    <w:rPr>
      <w:sz w:val="22"/>
      <w:szCs w:val="22"/>
    </w:rPr>
  </w:style>
  <w:style w:type="character" w:customStyle="1" w:styleId="DASCPagesChar">
    <w:name w:val="DASC Pages Char"/>
    <w:basedOn w:val="FooterChar"/>
    <w:link w:val="DASCPages"/>
    <w:rsid w:val="002F65B0"/>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publications.chair@i-cns.org" TargetMode="External"/><Relationship Id="rId13" Type="http://schemas.openxmlformats.org/officeDocument/2006/relationships/hyperlink" Target="http://icnsonline.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ub.editor@icnsonline.org" TargetMode="External"/><Relationship Id="rId17" Type="http://schemas.openxmlformats.org/officeDocument/2006/relationships/hyperlink" Target="mailto:pub.editor@icnsonline.org" TargetMode="External"/><Relationship Id="rId2" Type="http://schemas.openxmlformats.org/officeDocument/2006/relationships/styles" Target="styles.xml"/><Relationship Id="rId16" Type="http://schemas.openxmlformats.org/officeDocument/2006/relationships/hyperlink" Target="http://icnsonlin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cns.org" TargetMode="External"/><Relationship Id="rId5" Type="http://schemas.openxmlformats.org/officeDocument/2006/relationships/webSettings" Target="webSettings.xml"/><Relationship Id="rId15" Type="http://schemas.openxmlformats.org/officeDocument/2006/relationships/hyperlink" Target="http://icnsonline.org"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cnsonlin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20Rossetti\AppData\Roaming\Microsoft\Templates\2016ICN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2016ICNS.dot</Template>
  <TotalTime>0</TotalTime>
  <Pages>5</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Insert Paper Title Here (No More Than 80 Characters)</vt:lpstr>
    </vt:vector>
  </TitlesOfParts>
  <Company>ICNS Conference</Company>
  <LinksUpToDate>false</LinksUpToDate>
  <CharactersWithSpaces>13790</CharactersWithSpaces>
  <SharedDoc>false</SharedDoc>
  <HLinks>
    <vt:vector size="48" baseType="variant">
      <vt:variant>
        <vt:i4>2687045</vt:i4>
      </vt:variant>
      <vt:variant>
        <vt:i4>24</vt:i4>
      </vt:variant>
      <vt:variant>
        <vt:i4>0</vt:i4>
      </vt:variant>
      <vt:variant>
        <vt:i4>5</vt:i4>
      </vt:variant>
      <vt:variant>
        <vt:lpwstr>mailto:pub.editor@icnsonline.org</vt:lpwstr>
      </vt:variant>
      <vt:variant>
        <vt:lpwstr/>
      </vt:variant>
      <vt:variant>
        <vt:i4>3276915</vt:i4>
      </vt:variant>
      <vt:variant>
        <vt:i4>21</vt:i4>
      </vt:variant>
      <vt:variant>
        <vt:i4>0</vt:i4>
      </vt:variant>
      <vt:variant>
        <vt:i4>5</vt:i4>
      </vt:variant>
      <vt:variant>
        <vt:lpwstr>http://icnsonline.org/</vt:lpwstr>
      </vt:variant>
      <vt:variant>
        <vt:lpwstr/>
      </vt:variant>
      <vt:variant>
        <vt:i4>3276915</vt:i4>
      </vt:variant>
      <vt:variant>
        <vt:i4>18</vt:i4>
      </vt:variant>
      <vt:variant>
        <vt:i4>0</vt:i4>
      </vt:variant>
      <vt:variant>
        <vt:i4>5</vt:i4>
      </vt:variant>
      <vt:variant>
        <vt:lpwstr>http://icnsonline.org/</vt:lpwstr>
      </vt:variant>
      <vt:variant>
        <vt:lpwstr/>
      </vt:variant>
      <vt:variant>
        <vt:i4>3276915</vt:i4>
      </vt:variant>
      <vt:variant>
        <vt:i4>15</vt:i4>
      </vt:variant>
      <vt:variant>
        <vt:i4>0</vt:i4>
      </vt:variant>
      <vt:variant>
        <vt:i4>5</vt:i4>
      </vt:variant>
      <vt:variant>
        <vt:lpwstr>http://icnsonline.org/</vt:lpwstr>
      </vt:variant>
      <vt:variant>
        <vt:lpwstr/>
      </vt:variant>
      <vt:variant>
        <vt:i4>3276915</vt:i4>
      </vt:variant>
      <vt:variant>
        <vt:i4>12</vt:i4>
      </vt:variant>
      <vt:variant>
        <vt:i4>0</vt:i4>
      </vt:variant>
      <vt:variant>
        <vt:i4>5</vt:i4>
      </vt:variant>
      <vt:variant>
        <vt:lpwstr>http://icnsonline.org/</vt:lpwstr>
      </vt:variant>
      <vt:variant>
        <vt:lpwstr/>
      </vt:variant>
      <vt:variant>
        <vt:i4>2687045</vt:i4>
      </vt:variant>
      <vt:variant>
        <vt:i4>9</vt:i4>
      </vt:variant>
      <vt:variant>
        <vt:i4>0</vt:i4>
      </vt:variant>
      <vt:variant>
        <vt:i4>5</vt:i4>
      </vt:variant>
      <vt:variant>
        <vt:lpwstr>mailto:pub.editor@icnsonline.org</vt:lpwstr>
      </vt:variant>
      <vt:variant>
        <vt:lpwstr/>
      </vt:variant>
      <vt:variant>
        <vt:i4>5898319</vt:i4>
      </vt:variant>
      <vt:variant>
        <vt:i4>6</vt:i4>
      </vt:variant>
      <vt:variant>
        <vt:i4>0</vt:i4>
      </vt:variant>
      <vt:variant>
        <vt:i4>5</vt:i4>
      </vt:variant>
      <vt:variant>
        <vt:lpwstr>http://www.i-cns.org/</vt:lpwstr>
      </vt:variant>
      <vt:variant>
        <vt:lpwstr/>
      </vt:variant>
      <vt:variant>
        <vt:i4>983102</vt:i4>
      </vt:variant>
      <vt:variant>
        <vt:i4>0</vt:i4>
      </vt:variant>
      <vt:variant>
        <vt:i4>0</vt:i4>
      </vt:variant>
      <vt:variant>
        <vt:i4>5</vt:i4>
      </vt:variant>
      <vt:variant>
        <vt:lpwstr>mailto:publications.chair@i-cns.org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Paper Title Here (No More Than 80 Characters)</dc:title>
  <dc:subject>2018 Integrated Communications Navigation and Surveillance Conference</dc:subject>
  <dc:creator>Insert Authors Here</dc:creator>
  <cp:lastModifiedBy>KOELLE Rainer</cp:lastModifiedBy>
  <cp:revision>2</cp:revision>
  <cp:lastPrinted>2007-03-23T13:35:00Z</cp:lastPrinted>
  <dcterms:created xsi:type="dcterms:W3CDTF">2019-02-24T18:35:00Z</dcterms:created>
  <dcterms:modified xsi:type="dcterms:W3CDTF">2019-02-24T18:35:00Z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